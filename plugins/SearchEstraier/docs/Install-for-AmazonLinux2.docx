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719D6" w:rsidRDefault="003719D6" w:rsidP="000337B8">
      <w:pPr>
        <w:pBdr>
          <w:bottom w:val="single" w:sz="6" w:space="5" w:color="4CAF93"/>
        </w:pBdr>
        <w:shd w:val="clear" w:color="auto" w:fill="FFFFFF"/>
        <w:spacing w:before="240" w:after="240" w:line="240" w:lineRule="auto"/>
        <w:outlineLvl w:val="1"/>
        <w:rPr>
          <w:rFonts w:ascii="Hiragino Sans" w:eastAsia="Hiragino Sans" w:hAnsi="Hiragino Sans" w:cs="ＭＳ Ｐゴシック"/>
          <w:b/>
          <w:bCs/>
          <w:color w:val="333333"/>
          <w:sz w:val="36"/>
          <w:szCs w:val="36"/>
          <w:lang w:val="en-US"/>
        </w:rPr>
      </w:pPr>
      <w:r>
        <w:rPr>
          <w:rFonts w:ascii="Hiragino Sans" w:eastAsia="Hiragino Sans" w:hAnsi="Hiragino Sans" w:cs="ＭＳ Ｐゴシック" w:hint="eastAsia"/>
          <w:b/>
          <w:bCs/>
          <w:color w:val="333333"/>
          <w:sz w:val="36"/>
          <w:szCs w:val="36"/>
          <w:lang w:val="en-US"/>
        </w:rPr>
        <w:t>A</w:t>
      </w:r>
      <w:r>
        <w:rPr>
          <w:rFonts w:ascii="Hiragino Sans" w:eastAsia="Hiragino Sans" w:hAnsi="Hiragino Sans" w:cs="ＭＳ Ｐゴシック"/>
          <w:b/>
          <w:bCs/>
          <w:color w:val="333333"/>
          <w:sz w:val="36"/>
          <w:szCs w:val="36"/>
          <w:lang w:val="en-US"/>
        </w:rPr>
        <w:t>mazon Linux2</w:t>
      </w:r>
      <w:r>
        <w:rPr>
          <w:rFonts w:ascii="Hiragino Sans" w:eastAsia="Hiragino Sans" w:hAnsi="Hiragino Sans" w:cs="ＭＳ Ｐゴシック" w:hint="eastAsia"/>
          <w:b/>
          <w:bCs/>
          <w:color w:val="333333"/>
          <w:sz w:val="36"/>
          <w:szCs w:val="36"/>
          <w:lang w:val="en-US"/>
        </w:rPr>
        <w:t>への</w:t>
      </w:r>
      <w:r>
        <w:rPr>
          <w:rFonts w:ascii="Hiragino Sans" w:eastAsia="Hiragino Sans" w:hAnsi="Hiragino Sans" w:cs="ＭＳ Ｐゴシック"/>
          <w:b/>
          <w:bCs/>
          <w:color w:val="333333"/>
          <w:sz w:val="36"/>
          <w:szCs w:val="36"/>
          <w:lang w:val="en-US"/>
        </w:rPr>
        <w:t>Hyper</w:t>
      </w:r>
      <w:r w:rsidR="003B47B6">
        <w:rPr>
          <w:rFonts w:ascii="Hiragino Sans" w:eastAsia="Hiragino Sans" w:hAnsi="Hiragino Sans" w:cs="ＭＳ Ｐゴシック"/>
          <w:b/>
          <w:bCs/>
          <w:color w:val="333333"/>
          <w:sz w:val="36"/>
          <w:szCs w:val="36"/>
          <w:lang w:val="en-US"/>
        </w:rPr>
        <w:t xml:space="preserve"> </w:t>
      </w:r>
      <w:proofErr w:type="spellStart"/>
      <w:r>
        <w:rPr>
          <w:rFonts w:ascii="Hiragino Sans" w:eastAsia="Hiragino Sans" w:hAnsi="Hiragino Sans" w:cs="ＭＳ Ｐゴシック"/>
          <w:b/>
          <w:bCs/>
          <w:color w:val="333333"/>
          <w:sz w:val="36"/>
          <w:szCs w:val="36"/>
          <w:lang w:val="en-US"/>
        </w:rPr>
        <w:t>Estraier</w:t>
      </w:r>
      <w:proofErr w:type="spellEnd"/>
      <w:r>
        <w:rPr>
          <w:rFonts w:ascii="Hiragino Sans" w:eastAsia="Hiragino Sans" w:hAnsi="Hiragino Sans" w:cs="ＭＳ Ｐゴシック" w:hint="eastAsia"/>
          <w:b/>
          <w:bCs/>
          <w:color w:val="333333"/>
          <w:sz w:val="36"/>
          <w:szCs w:val="36"/>
          <w:lang w:val="en-US"/>
        </w:rPr>
        <w:t>のインストール手順</w:t>
      </w:r>
    </w:p>
    <w:p w:rsidR="003719D6" w:rsidRDefault="003719D6" w:rsidP="000337B8">
      <w:pPr>
        <w:pBdr>
          <w:bottom w:val="single" w:sz="6" w:space="5" w:color="4CAF93"/>
        </w:pBdr>
        <w:shd w:val="clear" w:color="auto" w:fill="FFFFFF"/>
        <w:spacing w:before="240" w:after="240" w:line="240" w:lineRule="auto"/>
        <w:outlineLvl w:val="1"/>
        <w:rPr>
          <w:rFonts w:ascii="Hiragino Sans" w:eastAsia="Hiragino Sans" w:hAnsi="Hiragino Sans" w:cs="ＭＳ Ｐゴシック"/>
          <w:b/>
          <w:bCs/>
          <w:color w:val="333333"/>
          <w:sz w:val="36"/>
          <w:szCs w:val="36"/>
          <w:lang w:val="en-US"/>
        </w:rPr>
      </w:pPr>
    </w:p>
    <w:p w:rsidR="000337B8" w:rsidRPr="000337B8" w:rsidRDefault="000337B8" w:rsidP="000337B8">
      <w:pPr>
        <w:pBdr>
          <w:bottom w:val="single" w:sz="6" w:space="5" w:color="4CAF93"/>
        </w:pBdr>
        <w:shd w:val="clear" w:color="auto" w:fill="FFFFFF"/>
        <w:spacing w:before="240" w:after="240" w:line="240" w:lineRule="auto"/>
        <w:outlineLvl w:val="1"/>
        <w:rPr>
          <w:rFonts w:ascii="Hiragino Sans" w:eastAsia="Hiragino Sans" w:hAnsi="Hiragino Sans" w:cs="ＭＳ Ｐゴシック"/>
          <w:b/>
          <w:bCs/>
          <w:color w:val="333333"/>
          <w:sz w:val="36"/>
          <w:szCs w:val="36"/>
          <w:lang w:val="en-US"/>
        </w:rPr>
      </w:pPr>
      <w:r w:rsidRPr="000337B8">
        <w:rPr>
          <w:rFonts w:ascii="Hiragino Sans" w:eastAsia="Hiragino Sans" w:hAnsi="Hiragino Sans" w:cs="ＭＳ Ｐゴシック" w:hint="eastAsia"/>
          <w:b/>
          <w:bCs/>
          <w:color w:val="333333"/>
          <w:sz w:val="36"/>
          <w:szCs w:val="36"/>
          <w:lang w:val="en-US"/>
        </w:rPr>
        <w:t>■QDBMを導入</w:t>
      </w:r>
    </w:p>
    <w:p w:rsidR="000337B8" w:rsidRPr="000337B8" w:rsidRDefault="000337B8" w:rsidP="000337B8">
      <w:pPr>
        <w:pBdr>
          <w:top w:val="single" w:sz="6" w:space="10" w:color="BDBDBD"/>
          <w:left w:val="single" w:sz="6" w:space="17" w:color="BDBDBD"/>
          <w:bottom w:val="single" w:sz="6" w:space="10" w:color="BDBDBD"/>
          <w:right w:val="single" w:sz="6" w:space="17" w:color="BDBDB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</w:pPr>
      <w:proofErr w:type="spellStart"/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>sudo</w:t>
      </w:r>
      <w:proofErr w:type="spellEnd"/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 xml:space="preserve"> yum install compat</w:t>
      </w:r>
      <w:r w:rsidRPr="000337B8">
        <w:rPr>
          <w:rFonts w:ascii="Consolas" w:eastAsia="ＭＳ ゴシック" w:hAnsi="Consolas" w:cs="Consolas"/>
          <w:color w:val="666600"/>
          <w:sz w:val="20"/>
          <w:szCs w:val="20"/>
          <w:lang w:val="en-US"/>
        </w:rPr>
        <w:t>-</w:t>
      </w:r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>gcc</w:t>
      </w:r>
      <w:r w:rsidRPr="000337B8">
        <w:rPr>
          <w:rFonts w:ascii="Consolas" w:eastAsia="ＭＳ ゴシック" w:hAnsi="Consolas" w:cs="Consolas"/>
          <w:color w:val="666600"/>
          <w:sz w:val="20"/>
          <w:szCs w:val="20"/>
          <w:lang w:val="en-US"/>
        </w:rPr>
        <w:t>-</w:t>
      </w:r>
      <w:r w:rsidRPr="000337B8">
        <w:rPr>
          <w:rFonts w:ascii="Consolas" w:eastAsia="ＭＳ ゴシック" w:hAnsi="Consolas" w:cs="Consolas"/>
          <w:color w:val="006666"/>
          <w:sz w:val="20"/>
          <w:szCs w:val="20"/>
          <w:lang w:val="en-US"/>
        </w:rPr>
        <w:t>48</w:t>
      </w:r>
    </w:p>
    <w:p w:rsidR="000337B8" w:rsidRPr="000337B8" w:rsidRDefault="000337B8" w:rsidP="000337B8">
      <w:pPr>
        <w:pBdr>
          <w:top w:val="single" w:sz="6" w:space="10" w:color="BDBDBD"/>
          <w:left w:val="single" w:sz="6" w:space="17" w:color="BDBDBD"/>
          <w:bottom w:val="single" w:sz="6" w:space="10" w:color="BDBDBD"/>
          <w:right w:val="single" w:sz="6" w:space="17" w:color="BDBDB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</w:pPr>
      <w:proofErr w:type="spellStart"/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>sudo</w:t>
      </w:r>
      <w:proofErr w:type="spellEnd"/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 xml:space="preserve"> yum install compat</w:t>
      </w:r>
      <w:r w:rsidRPr="000337B8">
        <w:rPr>
          <w:rFonts w:ascii="Consolas" w:eastAsia="ＭＳ ゴシック" w:hAnsi="Consolas" w:cs="Consolas"/>
          <w:color w:val="666600"/>
          <w:sz w:val="20"/>
          <w:szCs w:val="20"/>
          <w:lang w:val="en-US"/>
        </w:rPr>
        <w:t>-</w:t>
      </w:r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>gcc</w:t>
      </w:r>
      <w:r w:rsidRPr="000337B8">
        <w:rPr>
          <w:rFonts w:ascii="Consolas" w:eastAsia="ＭＳ ゴシック" w:hAnsi="Consolas" w:cs="Consolas"/>
          <w:color w:val="666600"/>
          <w:sz w:val="20"/>
          <w:szCs w:val="20"/>
          <w:lang w:val="en-US"/>
        </w:rPr>
        <w:t>-</w:t>
      </w:r>
      <w:r w:rsidRPr="000337B8">
        <w:rPr>
          <w:rFonts w:ascii="Consolas" w:eastAsia="ＭＳ ゴシック" w:hAnsi="Consolas" w:cs="Consolas"/>
          <w:color w:val="006666"/>
          <w:sz w:val="20"/>
          <w:szCs w:val="20"/>
          <w:lang w:val="en-US"/>
        </w:rPr>
        <w:t>48</w:t>
      </w:r>
      <w:r w:rsidRPr="000337B8">
        <w:rPr>
          <w:rFonts w:ascii="Consolas" w:eastAsia="ＭＳ ゴシック" w:hAnsi="Consolas" w:cs="Consolas"/>
          <w:color w:val="666600"/>
          <w:sz w:val="20"/>
          <w:szCs w:val="20"/>
          <w:lang w:val="en-US"/>
        </w:rPr>
        <w:t>-</w:t>
      </w:r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>c</w:t>
      </w:r>
      <w:r w:rsidRPr="000337B8">
        <w:rPr>
          <w:rFonts w:ascii="Consolas" w:eastAsia="ＭＳ ゴシック" w:hAnsi="Consolas" w:cs="Consolas"/>
          <w:color w:val="666600"/>
          <w:sz w:val="20"/>
          <w:szCs w:val="20"/>
          <w:lang w:val="en-US"/>
        </w:rPr>
        <w:t>++</w:t>
      </w:r>
    </w:p>
    <w:p w:rsidR="000337B8" w:rsidRPr="000337B8" w:rsidRDefault="000337B8" w:rsidP="000337B8">
      <w:pPr>
        <w:pBdr>
          <w:top w:val="single" w:sz="6" w:space="10" w:color="BDBDBD"/>
          <w:left w:val="single" w:sz="6" w:space="17" w:color="BDBDBD"/>
          <w:bottom w:val="single" w:sz="6" w:space="10" w:color="BDBDBD"/>
          <w:right w:val="single" w:sz="6" w:space="17" w:color="BDBDB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</w:pPr>
      <w:proofErr w:type="spellStart"/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>sudo</w:t>
      </w:r>
      <w:proofErr w:type="spellEnd"/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 xml:space="preserve"> yum install </w:t>
      </w:r>
      <w:proofErr w:type="spellStart"/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>gcc</w:t>
      </w:r>
      <w:proofErr w:type="spellEnd"/>
    </w:p>
    <w:p w:rsidR="000337B8" w:rsidRPr="000337B8" w:rsidRDefault="000337B8" w:rsidP="000337B8">
      <w:pPr>
        <w:pBdr>
          <w:top w:val="single" w:sz="6" w:space="10" w:color="BDBDBD"/>
          <w:left w:val="single" w:sz="6" w:space="17" w:color="BDBDBD"/>
          <w:bottom w:val="single" w:sz="6" w:space="10" w:color="BDBDBD"/>
          <w:right w:val="single" w:sz="6" w:space="17" w:color="BDBDB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</w:pPr>
      <w:proofErr w:type="spellStart"/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>sudo</w:t>
      </w:r>
      <w:proofErr w:type="spellEnd"/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 xml:space="preserve"> yum install </w:t>
      </w:r>
      <w:proofErr w:type="spellStart"/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>gcc</w:t>
      </w:r>
      <w:r w:rsidRPr="000337B8">
        <w:rPr>
          <w:rFonts w:ascii="Consolas" w:eastAsia="ＭＳ ゴシック" w:hAnsi="Consolas" w:cs="Consolas"/>
          <w:color w:val="666600"/>
          <w:sz w:val="20"/>
          <w:szCs w:val="20"/>
          <w:lang w:val="en-US"/>
        </w:rPr>
        <w:t>-</w:t>
      </w:r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>c</w:t>
      </w:r>
      <w:proofErr w:type="spellEnd"/>
      <w:r w:rsidRPr="000337B8">
        <w:rPr>
          <w:rFonts w:ascii="Consolas" w:eastAsia="ＭＳ ゴシック" w:hAnsi="Consolas" w:cs="Consolas"/>
          <w:color w:val="666600"/>
          <w:sz w:val="20"/>
          <w:szCs w:val="20"/>
          <w:lang w:val="en-US"/>
        </w:rPr>
        <w:t>++</w:t>
      </w:r>
    </w:p>
    <w:p w:rsidR="000337B8" w:rsidRPr="000337B8" w:rsidRDefault="000337B8" w:rsidP="000337B8">
      <w:pPr>
        <w:pBdr>
          <w:top w:val="single" w:sz="6" w:space="10" w:color="BDBDBD"/>
          <w:left w:val="single" w:sz="6" w:space="17" w:color="BDBDBD"/>
          <w:bottom w:val="single" w:sz="6" w:space="10" w:color="BDBDBD"/>
          <w:right w:val="single" w:sz="6" w:space="17" w:color="BDBDB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</w:pPr>
      <w:proofErr w:type="spellStart"/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>sudo</w:t>
      </w:r>
      <w:proofErr w:type="spellEnd"/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 xml:space="preserve"> yum install </w:t>
      </w:r>
      <w:proofErr w:type="spellStart"/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>zlib</w:t>
      </w:r>
      <w:r w:rsidRPr="000337B8">
        <w:rPr>
          <w:rFonts w:ascii="Consolas" w:eastAsia="ＭＳ ゴシック" w:hAnsi="Consolas" w:cs="Consolas"/>
          <w:color w:val="666600"/>
          <w:sz w:val="20"/>
          <w:szCs w:val="20"/>
          <w:lang w:val="en-US"/>
        </w:rPr>
        <w:t>-</w:t>
      </w:r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>devel</w:t>
      </w:r>
      <w:proofErr w:type="spellEnd"/>
    </w:p>
    <w:p w:rsidR="000337B8" w:rsidRPr="000337B8" w:rsidRDefault="000337B8" w:rsidP="000337B8">
      <w:pPr>
        <w:pBdr>
          <w:top w:val="single" w:sz="6" w:space="10" w:color="BDBDBD"/>
          <w:left w:val="single" w:sz="6" w:space="17" w:color="BDBDBD"/>
          <w:bottom w:val="single" w:sz="6" w:space="10" w:color="BDBDBD"/>
          <w:right w:val="single" w:sz="6" w:space="17" w:color="BDBDB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</w:pPr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 xml:space="preserve">tar </w:t>
      </w:r>
      <w:r w:rsidRPr="000337B8">
        <w:rPr>
          <w:rFonts w:ascii="Consolas" w:eastAsia="ＭＳ ゴシック" w:hAnsi="Consolas" w:cs="Consolas"/>
          <w:color w:val="666600"/>
          <w:sz w:val="20"/>
          <w:szCs w:val="20"/>
          <w:lang w:val="en-US"/>
        </w:rPr>
        <w:t>-</w:t>
      </w:r>
      <w:proofErr w:type="spellStart"/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>zxvf</w:t>
      </w:r>
      <w:proofErr w:type="spellEnd"/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 xml:space="preserve"> qdbm</w:t>
      </w:r>
      <w:r w:rsidRPr="000337B8">
        <w:rPr>
          <w:rFonts w:ascii="Consolas" w:eastAsia="ＭＳ ゴシック" w:hAnsi="Consolas" w:cs="Consolas"/>
          <w:color w:val="666600"/>
          <w:sz w:val="20"/>
          <w:szCs w:val="20"/>
          <w:lang w:val="en-US"/>
        </w:rPr>
        <w:t>-</w:t>
      </w:r>
      <w:r w:rsidRPr="000337B8">
        <w:rPr>
          <w:rFonts w:ascii="Consolas" w:eastAsia="ＭＳ ゴシック" w:hAnsi="Consolas" w:cs="Consolas"/>
          <w:color w:val="006666"/>
          <w:sz w:val="20"/>
          <w:szCs w:val="20"/>
          <w:lang w:val="en-US"/>
        </w:rPr>
        <w:t>1.8</w:t>
      </w:r>
      <w:r w:rsidRPr="000337B8">
        <w:rPr>
          <w:rFonts w:ascii="Consolas" w:eastAsia="ＭＳ ゴシック" w:hAnsi="Consolas" w:cs="Consolas"/>
          <w:color w:val="666600"/>
          <w:sz w:val="20"/>
          <w:szCs w:val="20"/>
          <w:lang w:val="en-US"/>
        </w:rPr>
        <w:t>.</w:t>
      </w:r>
      <w:r w:rsidRPr="000337B8">
        <w:rPr>
          <w:rFonts w:ascii="Consolas" w:eastAsia="ＭＳ ゴシック" w:hAnsi="Consolas" w:cs="Consolas"/>
          <w:color w:val="006666"/>
          <w:sz w:val="20"/>
          <w:szCs w:val="20"/>
          <w:lang w:val="en-US"/>
        </w:rPr>
        <w:t>78.tar</w:t>
      </w:r>
      <w:r w:rsidRPr="000337B8">
        <w:rPr>
          <w:rFonts w:ascii="Consolas" w:eastAsia="ＭＳ ゴシック" w:hAnsi="Consolas" w:cs="Consolas"/>
          <w:color w:val="666600"/>
          <w:sz w:val="20"/>
          <w:szCs w:val="20"/>
          <w:lang w:val="en-US"/>
        </w:rPr>
        <w:t>.</w:t>
      </w:r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>gz</w:t>
      </w:r>
    </w:p>
    <w:p w:rsidR="000337B8" w:rsidRPr="000337B8" w:rsidRDefault="000337B8" w:rsidP="000337B8">
      <w:pPr>
        <w:pBdr>
          <w:top w:val="single" w:sz="6" w:space="10" w:color="BDBDBD"/>
          <w:left w:val="single" w:sz="6" w:space="17" w:color="BDBDBD"/>
          <w:bottom w:val="single" w:sz="6" w:space="10" w:color="BDBDBD"/>
          <w:right w:val="single" w:sz="6" w:space="17" w:color="BDBDB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</w:pPr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>cd qdbm</w:t>
      </w:r>
      <w:r w:rsidRPr="000337B8">
        <w:rPr>
          <w:rFonts w:ascii="Consolas" w:eastAsia="ＭＳ ゴシック" w:hAnsi="Consolas" w:cs="Consolas"/>
          <w:color w:val="666600"/>
          <w:sz w:val="20"/>
          <w:szCs w:val="20"/>
          <w:lang w:val="en-US"/>
        </w:rPr>
        <w:t>-</w:t>
      </w:r>
      <w:r w:rsidRPr="000337B8">
        <w:rPr>
          <w:rFonts w:ascii="Consolas" w:eastAsia="ＭＳ ゴシック" w:hAnsi="Consolas" w:cs="Consolas"/>
          <w:color w:val="006666"/>
          <w:sz w:val="20"/>
          <w:szCs w:val="20"/>
          <w:lang w:val="en-US"/>
        </w:rPr>
        <w:t>1.8</w:t>
      </w:r>
      <w:r w:rsidRPr="000337B8">
        <w:rPr>
          <w:rFonts w:ascii="Consolas" w:eastAsia="ＭＳ ゴシック" w:hAnsi="Consolas" w:cs="Consolas"/>
          <w:color w:val="666600"/>
          <w:sz w:val="20"/>
          <w:szCs w:val="20"/>
          <w:lang w:val="en-US"/>
        </w:rPr>
        <w:t>.</w:t>
      </w:r>
      <w:r w:rsidRPr="000337B8">
        <w:rPr>
          <w:rFonts w:ascii="Consolas" w:eastAsia="ＭＳ ゴシック" w:hAnsi="Consolas" w:cs="Consolas"/>
          <w:color w:val="006666"/>
          <w:sz w:val="20"/>
          <w:szCs w:val="20"/>
          <w:lang w:val="en-US"/>
        </w:rPr>
        <w:t>78</w:t>
      </w:r>
      <w:r w:rsidRPr="000337B8">
        <w:rPr>
          <w:rFonts w:ascii="Consolas" w:eastAsia="ＭＳ ゴシック" w:hAnsi="Consolas" w:cs="Consolas"/>
          <w:color w:val="666600"/>
          <w:sz w:val="20"/>
          <w:szCs w:val="20"/>
          <w:lang w:val="en-US"/>
        </w:rPr>
        <w:t>/</w:t>
      </w:r>
    </w:p>
    <w:p w:rsidR="000337B8" w:rsidRPr="000337B8" w:rsidRDefault="000337B8" w:rsidP="000337B8">
      <w:pPr>
        <w:pBdr>
          <w:top w:val="single" w:sz="6" w:space="10" w:color="BDBDBD"/>
          <w:left w:val="single" w:sz="6" w:space="17" w:color="BDBDBD"/>
          <w:bottom w:val="single" w:sz="6" w:space="10" w:color="BDBDBD"/>
          <w:right w:val="single" w:sz="6" w:space="17" w:color="BDBDB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</w:pPr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>CC</w:t>
      </w:r>
      <w:r w:rsidRPr="000337B8">
        <w:rPr>
          <w:rFonts w:ascii="Consolas" w:eastAsia="ＭＳ ゴシック" w:hAnsi="Consolas" w:cs="Consolas"/>
          <w:color w:val="666600"/>
          <w:sz w:val="20"/>
          <w:szCs w:val="20"/>
          <w:lang w:val="en-US"/>
        </w:rPr>
        <w:t>=</w:t>
      </w:r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>gcc</w:t>
      </w:r>
      <w:proofErr w:type="gramStart"/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 xml:space="preserve">48 </w:t>
      </w:r>
      <w:r w:rsidRPr="000337B8">
        <w:rPr>
          <w:rFonts w:ascii="Consolas" w:eastAsia="ＭＳ ゴシック" w:hAnsi="Consolas" w:cs="Consolas"/>
          <w:color w:val="666600"/>
          <w:sz w:val="20"/>
          <w:szCs w:val="20"/>
          <w:lang w:val="en-US"/>
        </w:rPr>
        <w:t>.</w:t>
      </w:r>
      <w:proofErr w:type="gramEnd"/>
      <w:r w:rsidRPr="000337B8">
        <w:rPr>
          <w:rFonts w:ascii="Consolas" w:eastAsia="ＭＳ ゴシック" w:hAnsi="Consolas" w:cs="Consolas"/>
          <w:color w:val="666600"/>
          <w:sz w:val="20"/>
          <w:szCs w:val="20"/>
          <w:lang w:val="en-US"/>
        </w:rPr>
        <w:t>/</w:t>
      </w:r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 xml:space="preserve">configure </w:t>
      </w:r>
      <w:r w:rsidRPr="000337B8">
        <w:rPr>
          <w:rFonts w:ascii="Consolas" w:eastAsia="ＭＳ ゴシック" w:hAnsi="Consolas" w:cs="Consolas"/>
          <w:color w:val="666600"/>
          <w:sz w:val="20"/>
          <w:szCs w:val="20"/>
          <w:lang w:val="en-US"/>
        </w:rPr>
        <w:t>--</w:t>
      </w:r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>enable</w:t>
      </w:r>
      <w:r w:rsidRPr="000337B8">
        <w:rPr>
          <w:rFonts w:ascii="Consolas" w:eastAsia="ＭＳ ゴシック" w:hAnsi="Consolas" w:cs="Consolas"/>
          <w:color w:val="666600"/>
          <w:sz w:val="20"/>
          <w:szCs w:val="20"/>
          <w:lang w:val="en-US"/>
        </w:rPr>
        <w:t>-</w:t>
      </w:r>
      <w:proofErr w:type="spellStart"/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>zlib</w:t>
      </w:r>
      <w:proofErr w:type="spellEnd"/>
    </w:p>
    <w:p w:rsidR="000337B8" w:rsidRPr="000337B8" w:rsidRDefault="000337B8" w:rsidP="000337B8">
      <w:pPr>
        <w:pBdr>
          <w:top w:val="single" w:sz="6" w:space="10" w:color="BDBDBD"/>
          <w:left w:val="single" w:sz="6" w:space="17" w:color="BDBDBD"/>
          <w:bottom w:val="single" w:sz="6" w:space="10" w:color="BDBDBD"/>
          <w:right w:val="single" w:sz="6" w:space="17" w:color="BDBDB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</w:pPr>
      <w:proofErr w:type="spellStart"/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>sudo</w:t>
      </w:r>
      <w:proofErr w:type="spellEnd"/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 xml:space="preserve"> make</w:t>
      </w:r>
    </w:p>
    <w:p w:rsidR="000337B8" w:rsidRPr="000337B8" w:rsidRDefault="000337B8" w:rsidP="000337B8">
      <w:pPr>
        <w:pBdr>
          <w:top w:val="single" w:sz="6" w:space="10" w:color="BDBDBD"/>
          <w:left w:val="single" w:sz="6" w:space="17" w:color="BDBDBD"/>
          <w:bottom w:val="single" w:sz="6" w:space="10" w:color="BDBDBD"/>
          <w:right w:val="single" w:sz="6" w:space="17" w:color="BDBDB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</w:pPr>
      <w:proofErr w:type="spellStart"/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>sudo</w:t>
      </w:r>
      <w:proofErr w:type="spellEnd"/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 xml:space="preserve"> make install</w:t>
      </w:r>
    </w:p>
    <w:p w:rsidR="000337B8" w:rsidRPr="000337B8" w:rsidRDefault="000337B8" w:rsidP="000337B8">
      <w:pPr>
        <w:spacing w:after="0" w:line="240" w:lineRule="auto"/>
        <w:rPr>
          <w:rFonts w:ascii="ＭＳ Ｐゴシック" w:eastAsia="ＭＳ Ｐゴシック" w:hAnsi="ＭＳ Ｐゴシック" w:cs="ＭＳ Ｐゴシック"/>
          <w:color w:val="auto"/>
          <w:sz w:val="24"/>
          <w:szCs w:val="24"/>
          <w:lang w:val="en-US"/>
        </w:rPr>
      </w:pPr>
      <w:r w:rsidRPr="000337B8">
        <w:rPr>
          <w:rFonts w:ascii="Hiragino Sans" w:eastAsia="Hiragino Sans" w:hAnsi="Hiragino Sans" w:cs="ＭＳ Ｐゴシック" w:hint="eastAsia"/>
          <w:color w:val="222222"/>
          <w:sz w:val="20"/>
          <w:szCs w:val="20"/>
          <w:lang w:val="en-US"/>
        </w:rPr>
        <w:br/>
      </w:r>
      <w:r w:rsidRPr="000337B8">
        <w:rPr>
          <w:rFonts w:ascii="Hiragino Sans" w:eastAsia="Hiragino Sans" w:hAnsi="Hiragino Sans" w:cs="ＭＳ Ｐゴシック" w:hint="eastAsia"/>
          <w:color w:val="222222"/>
          <w:sz w:val="20"/>
          <w:szCs w:val="20"/>
          <w:lang w:val="en-US"/>
        </w:rPr>
        <w:br/>
      </w:r>
    </w:p>
    <w:p w:rsidR="000337B8" w:rsidRPr="000337B8" w:rsidRDefault="000337B8" w:rsidP="000337B8">
      <w:pPr>
        <w:pBdr>
          <w:bottom w:val="single" w:sz="6" w:space="5" w:color="4CAF93"/>
        </w:pBdr>
        <w:shd w:val="clear" w:color="auto" w:fill="FFFFFF"/>
        <w:spacing w:before="240" w:after="240" w:line="240" w:lineRule="auto"/>
        <w:outlineLvl w:val="1"/>
        <w:rPr>
          <w:rFonts w:ascii="Hiragino Sans" w:eastAsia="Hiragino Sans" w:hAnsi="Hiragino Sans" w:cs="ＭＳ Ｐゴシック"/>
          <w:b/>
          <w:bCs/>
          <w:color w:val="333333"/>
          <w:sz w:val="36"/>
          <w:szCs w:val="36"/>
          <w:lang w:val="en-US"/>
        </w:rPr>
      </w:pPr>
      <w:r w:rsidRPr="000337B8">
        <w:rPr>
          <w:rFonts w:ascii="Hiragino Sans" w:eastAsia="Hiragino Sans" w:hAnsi="Hiragino Sans" w:cs="ＭＳ Ｐゴシック" w:hint="eastAsia"/>
          <w:b/>
          <w:bCs/>
          <w:color w:val="333333"/>
          <w:sz w:val="36"/>
          <w:szCs w:val="36"/>
          <w:lang w:val="en-US"/>
        </w:rPr>
        <w:t>■Hyper</w:t>
      </w:r>
      <w:r w:rsidR="003B47B6">
        <w:rPr>
          <w:rFonts w:ascii="Hiragino Sans" w:eastAsia="Hiragino Sans" w:hAnsi="Hiragino Sans" w:cs="ＭＳ Ｐゴシック"/>
          <w:b/>
          <w:bCs/>
          <w:color w:val="333333"/>
          <w:sz w:val="36"/>
          <w:szCs w:val="36"/>
          <w:lang w:val="en-US"/>
        </w:rPr>
        <w:t xml:space="preserve"> </w:t>
      </w:r>
      <w:proofErr w:type="spellStart"/>
      <w:r w:rsidRPr="000337B8">
        <w:rPr>
          <w:rFonts w:ascii="Hiragino Sans" w:eastAsia="Hiragino Sans" w:hAnsi="Hiragino Sans" w:cs="ＭＳ Ｐゴシック" w:hint="eastAsia"/>
          <w:b/>
          <w:bCs/>
          <w:color w:val="333333"/>
          <w:sz w:val="36"/>
          <w:szCs w:val="36"/>
          <w:lang w:val="en-US"/>
        </w:rPr>
        <w:t>Estraier</w:t>
      </w:r>
      <w:proofErr w:type="spellEnd"/>
      <w:r w:rsidRPr="000337B8">
        <w:rPr>
          <w:rFonts w:ascii="Hiragino Sans" w:eastAsia="Hiragino Sans" w:hAnsi="Hiragino Sans" w:cs="ＭＳ Ｐゴシック" w:hint="eastAsia"/>
          <w:b/>
          <w:bCs/>
          <w:color w:val="333333"/>
          <w:sz w:val="36"/>
          <w:szCs w:val="36"/>
          <w:lang w:val="en-US"/>
        </w:rPr>
        <w:t>を導入</w:t>
      </w:r>
    </w:p>
    <w:p w:rsidR="000337B8" w:rsidRPr="000337B8" w:rsidRDefault="000337B8" w:rsidP="000337B8">
      <w:pPr>
        <w:pBdr>
          <w:top w:val="single" w:sz="6" w:space="10" w:color="BDBDBD"/>
          <w:left w:val="single" w:sz="6" w:space="17" w:color="BDBDBD"/>
          <w:bottom w:val="single" w:sz="6" w:space="10" w:color="BDBDBD"/>
          <w:right w:val="single" w:sz="6" w:space="17" w:color="BDBDB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</w:pPr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 xml:space="preserve">tar </w:t>
      </w:r>
      <w:r w:rsidRPr="000337B8">
        <w:rPr>
          <w:rFonts w:ascii="Consolas" w:eastAsia="ＭＳ ゴシック" w:hAnsi="Consolas" w:cs="Consolas"/>
          <w:color w:val="666600"/>
          <w:sz w:val="20"/>
          <w:szCs w:val="20"/>
          <w:lang w:val="en-US"/>
        </w:rPr>
        <w:t>-</w:t>
      </w:r>
      <w:proofErr w:type="spellStart"/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>zxvf</w:t>
      </w:r>
      <w:proofErr w:type="spellEnd"/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 xml:space="preserve"> hyperestraier</w:t>
      </w:r>
      <w:r w:rsidRPr="000337B8">
        <w:rPr>
          <w:rFonts w:ascii="Consolas" w:eastAsia="ＭＳ ゴシック" w:hAnsi="Consolas" w:cs="Consolas"/>
          <w:color w:val="666600"/>
          <w:sz w:val="20"/>
          <w:szCs w:val="20"/>
          <w:lang w:val="en-US"/>
        </w:rPr>
        <w:t>-</w:t>
      </w:r>
      <w:r w:rsidRPr="000337B8">
        <w:rPr>
          <w:rFonts w:ascii="Consolas" w:eastAsia="ＭＳ ゴシック" w:hAnsi="Consolas" w:cs="Consolas"/>
          <w:color w:val="006666"/>
          <w:sz w:val="20"/>
          <w:szCs w:val="20"/>
          <w:lang w:val="en-US"/>
        </w:rPr>
        <w:t>1.4</w:t>
      </w:r>
      <w:r w:rsidRPr="000337B8">
        <w:rPr>
          <w:rFonts w:ascii="Consolas" w:eastAsia="ＭＳ ゴシック" w:hAnsi="Consolas" w:cs="Consolas"/>
          <w:color w:val="666600"/>
          <w:sz w:val="20"/>
          <w:szCs w:val="20"/>
          <w:lang w:val="en-US"/>
        </w:rPr>
        <w:t>.</w:t>
      </w:r>
      <w:r w:rsidRPr="000337B8">
        <w:rPr>
          <w:rFonts w:ascii="Consolas" w:eastAsia="ＭＳ ゴシック" w:hAnsi="Consolas" w:cs="Consolas"/>
          <w:color w:val="006666"/>
          <w:sz w:val="20"/>
          <w:szCs w:val="20"/>
          <w:lang w:val="en-US"/>
        </w:rPr>
        <w:t>13.tar</w:t>
      </w:r>
      <w:r w:rsidRPr="000337B8">
        <w:rPr>
          <w:rFonts w:ascii="Consolas" w:eastAsia="ＭＳ ゴシック" w:hAnsi="Consolas" w:cs="Consolas"/>
          <w:color w:val="666600"/>
          <w:sz w:val="20"/>
          <w:szCs w:val="20"/>
          <w:lang w:val="en-US"/>
        </w:rPr>
        <w:t>.</w:t>
      </w:r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>gz</w:t>
      </w:r>
    </w:p>
    <w:p w:rsidR="000337B8" w:rsidRPr="000337B8" w:rsidRDefault="000337B8" w:rsidP="000337B8">
      <w:pPr>
        <w:pBdr>
          <w:top w:val="single" w:sz="6" w:space="10" w:color="BDBDBD"/>
          <w:left w:val="single" w:sz="6" w:space="17" w:color="BDBDBD"/>
          <w:bottom w:val="single" w:sz="6" w:space="10" w:color="BDBDBD"/>
          <w:right w:val="single" w:sz="6" w:space="17" w:color="BDBDB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</w:pPr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>cd hyperestraier</w:t>
      </w:r>
      <w:r w:rsidRPr="000337B8">
        <w:rPr>
          <w:rFonts w:ascii="Consolas" w:eastAsia="ＭＳ ゴシック" w:hAnsi="Consolas" w:cs="Consolas"/>
          <w:color w:val="666600"/>
          <w:sz w:val="20"/>
          <w:szCs w:val="20"/>
          <w:lang w:val="en-US"/>
        </w:rPr>
        <w:t>-</w:t>
      </w:r>
      <w:r w:rsidRPr="000337B8">
        <w:rPr>
          <w:rFonts w:ascii="Consolas" w:eastAsia="ＭＳ ゴシック" w:hAnsi="Consolas" w:cs="Consolas"/>
          <w:color w:val="006666"/>
          <w:sz w:val="20"/>
          <w:szCs w:val="20"/>
          <w:lang w:val="en-US"/>
        </w:rPr>
        <w:t>1.4</w:t>
      </w:r>
      <w:r w:rsidRPr="000337B8">
        <w:rPr>
          <w:rFonts w:ascii="Consolas" w:eastAsia="ＭＳ ゴシック" w:hAnsi="Consolas" w:cs="Consolas"/>
          <w:color w:val="666600"/>
          <w:sz w:val="20"/>
          <w:szCs w:val="20"/>
          <w:lang w:val="en-US"/>
        </w:rPr>
        <w:t>.</w:t>
      </w:r>
      <w:r w:rsidRPr="000337B8">
        <w:rPr>
          <w:rFonts w:ascii="Consolas" w:eastAsia="ＭＳ ゴシック" w:hAnsi="Consolas" w:cs="Consolas"/>
          <w:color w:val="006666"/>
          <w:sz w:val="20"/>
          <w:szCs w:val="20"/>
          <w:lang w:val="en-US"/>
        </w:rPr>
        <w:t>13</w:t>
      </w:r>
      <w:r w:rsidRPr="000337B8">
        <w:rPr>
          <w:rFonts w:ascii="Consolas" w:eastAsia="ＭＳ ゴシック" w:hAnsi="Consolas" w:cs="Consolas"/>
          <w:color w:val="666600"/>
          <w:sz w:val="20"/>
          <w:szCs w:val="20"/>
          <w:lang w:val="en-US"/>
        </w:rPr>
        <w:t>/</w:t>
      </w:r>
    </w:p>
    <w:p w:rsidR="000337B8" w:rsidRPr="000337B8" w:rsidRDefault="000337B8" w:rsidP="000337B8">
      <w:pPr>
        <w:pBdr>
          <w:top w:val="single" w:sz="6" w:space="10" w:color="BDBDBD"/>
          <w:left w:val="single" w:sz="6" w:space="17" w:color="BDBDBD"/>
          <w:bottom w:val="single" w:sz="6" w:space="10" w:color="BDBDBD"/>
          <w:right w:val="single" w:sz="6" w:space="17" w:color="BDBDB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</w:pPr>
      <w:proofErr w:type="gramStart"/>
      <w:r w:rsidRPr="000337B8">
        <w:rPr>
          <w:rFonts w:ascii="Consolas" w:eastAsia="ＭＳ ゴシック" w:hAnsi="Consolas" w:cs="Consolas"/>
          <w:color w:val="666600"/>
          <w:sz w:val="20"/>
          <w:szCs w:val="20"/>
          <w:lang w:val="en-US"/>
        </w:rPr>
        <w:t>./</w:t>
      </w:r>
      <w:proofErr w:type="gramEnd"/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>configure</w:t>
      </w:r>
    </w:p>
    <w:p w:rsidR="000337B8" w:rsidRPr="000337B8" w:rsidRDefault="000337B8" w:rsidP="000337B8">
      <w:pPr>
        <w:pBdr>
          <w:top w:val="single" w:sz="6" w:space="10" w:color="BDBDBD"/>
          <w:left w:val="single" w:sz="6" w:space="17" w:color="BDBDBD"/>
          <w:bottom w:val="single" w:sz="6" w:space="10" w:color="BDBDBD"/>
          <w:right w:val="single" w:sz="6" w:space="17" w:color="BDBDB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</w:pPr>
      <w:proofErr w:type="spellStart"/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>sudo</w:t>
      </w:r>
      <w:proofErr w:type="spellEnd"/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 xml:space="preserve"> make</w:t>
      </w:r>
    </w:p>
    <w:p w:rsidR="000337B8" w:rsidRPr="000337B8" w:rsidRDefault="000337B8" w:rsidP="000337B8">
      <w:pPr>
        <w:pBdr>
          <w:top w:val="single" w:sz="6" w:space="10" w:color="BDBDBD"/>
          <w:left w:val="single" w:sz="6" w:space="17" w:color="BDBDBD"/>
          <w:bottom w:val="single" w:sz="6" w:space="10" w:color="BDBDBD"/>
          <w:right w:val="single" w:sz="6" w:space="17" w:color="BDBDB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</w:pPr>
      <w:proofErr w:type="spellStart"/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>sudo</w:t>
      </w:r>
      <w:proofErr w:type="spellEnd"/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 xml:space="preserve"> make install</w:t>
      </w:r>
    </w:p>
    <w:p w:rsidR="000337B8" w:rsidRPr="000337B8" w:rsidRDefault="000337B8" w:rsidP="000337B8">
      <w:pPr>
        <w:spacing w:after="0" w:line="240" w:lineRule="auto"/>
        <w:rPr>
          <w:rFonts w:ascii="ＭＳ Ｐゴシック" w:eastAsia="ＭＳ Ｐゴシック" w:hAnsi="ＭＳ Ｐゴシック" w:cs="ＭＳ Ｐゴシック"/>
          <w:color w:val="auto"/>
          <w:sz w:val="24"/>
          <w:szCs w:val="24"/>
          <w:lang w:val="en-US"/>
        </w:rPr>
      </w:pPr>
      <w:r w:rsidRPr="000337B8">
        <w:rPr>
          <w:rFonts w:ascii="Hiragino Sans" w:eastAsia="Hiragino Sans" w:hAnsi="Hiragino Sans" w:cs="ＭＳ Ｐゴシック" w:hint="eastAsia"/>
          <w:color w:val="222222"/>
          <w:sz w:val="20"/>
          <w:szCs w:val="20"/>
          <w:lang w:val="en-US"/>
        </w:rPr>
        <w:br/>
      </w:r>
      <w:r w:rsidRPr="000337B8">
        <w:rPr>
          <w:rFonts w:ascii="Hiragino Sans" w:eastAsia="Hiragino Sans" w:hAnsi="Hiragino Sans" w:cs="ＭＳ Ｐゴシック" w:hint="eastAsia"/>
          <w:color w:val="222222"/>
          <w:sz w:val="20"/>
          <w:szCs w:val="20"/>
          <w:lang w:val="en-US"/>
        </w:rPr>
        <w:br/>
      </w:r>
      <w:r w:rsidRPr="000337B8">
        <w:rPr>
          <w:rFonts w:ascii="Hiragino Sans" w:eastAsia="Hiragino Sans" w:hAnsi="Hiragino Sans" w:cs="ＭＳ Ｐゴシック" w:hint="eastAsia"/>
          <w:color w:val="222222"/>
          <w:sz w:val="20"/>
          <w:szCs w:val="20"/>
          <w:lang w:val="en-US"/>
        </w:rPr>
        <w:br/>
      </w:r>
    </w:p>
    <w:p w:rsidR="000337B8" w:rsidRPr="000337B8" w:rsidRDefault="000337B8" w:rsidP="000337B8">
      <w:pPr>
        <w:pBdr>
          <w:bottom w:val="single" w:sz="6" w:space="5" w:color="4CAF93"/>
        </w:pBdr>
        <w:shd w:val="clear" w:color="auto" w:fill="FFFFFF"/>
        <w:spacing w:before="240" w:after="240" w:line="240" w:lineRule="auto"/>
        <w:outlineLvl w:val="1"/>
        <w:rPr>
          <w:rFonts w:ascii="Hiragino Sans" w:eastAsia="Hiragino Sans" w:hAnsi="Hiragino Sans" w:cs="ＭＳ Ｐゴシック"/>
          <w:b/>
          <w:bCs/>
          <w:color w:val="333333"/>
          <w:sz w:val="36"/>
          <w:szCs w:val="36"/>
          <w:lang w:val="en-US"/>
        </w:rPr>
      </w:pPr>
      <w:r w:rsidRPr="000337B8">
        <w:rPr>
          <w:rFonts w:ascii="Hiragino Sans" w:eastAsia="Hiragino Sans" w:hAnsi="Hiragino Sans" w:cs="ＭＳ Ｐゴシック" w:hint="eastAsia"/>
          <w:b/>
          <w:bCs/>
          <w:color w:val="333333"/>
          <w:sz w:val="36"/>
          <w:szCs w:val="36"/>
          <w:lang w:val="en-US"/>
        </w:rPr>
        <w:lastRenderedPageBreak/>
        <w:t>■</w:t>
      </w:r>
      <w:proofErr w:type="spellStart"/>
      <w:r w:rsidRPr="000337B8">
        <w:rPr>
          <w:rFonts w:ascii="Hiragino Sans" w:eastAsia="Hiragino Sans" w:hAnsi="Hiragino Sans" w:cs="ＭＳ Ｐゴシック" w:hint="eastAsia"/>
          <w:b/>
          <w:bCs/>
          <w:color w:val="333333"/>
          <w:sz w:val="36"/>
          <w:szCs w:val="36"/>
          <w:lang w:val="en-US"/>
        </w:rPr>
        <w:t>MeCab</w:t>
      </w:r>
      <w:proofErr w:type="spellEnd"/>
      <w:r w:rsidRPr="000337B8">
        <w:rPr>
          <w:rFonts w:ascii="Hiragino Sans" w:eastAsia="Hiragino Sans" w:hAnsi="Hiragino Sans" w:cs="ＭＳ Ｐゴシック" w:hint="eastAsia"/>
          <w:b/>
          <w:bCs/>
          <w:color w:val="333333"/>
          <w:sz w:val="36"/>
          <w:szCs w:val="36"/>
          <w:lang w:val="en-US"/>
        </w:rPr>
        <w:t>を導入</w:t>
      </w:r>
    </w:p>
    <w:p w:rsidR="000337B8" w:rsidRPr="000337B8" w:rsidRDefault="000337B8" w:rsidP="000337B8">
      <w:pPr>
        <w:pBdr>
          <w:top w:val="single" w:sz="6" w:space="10" w:color="BDBDBD"/>
          <w:left w:val="single" w:sz="6" w:space="17" w:color="BDBDBD"/>
          <w:bottom w:val="single" w:sz="6" w:space="10" w:color="BDBDBD"/>
          <w:right w:val="single" w:sz="6" w:space="17" w:color="BDBDB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</w:pPr>
      <w:proofErr w:type="spellStart"/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>wget</w:t>
      </w:r>
      <w:proofErr w:type="spellEnd"/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 xml:space="preserve"> </w:t>
      </w:r>
      <w:r w:rsidRPr="000337B8">
        <w:rPr>
          <w:rFonts w:ascii="Consolas" w:eastAsia="ＭＳ ゴシック" w:hAnsi="Consolas" w:cs="Consolas"/>
          <w:color w:val="008800"/>
          <w:sz w:val="20"/>
          <w:szCs w:val="20"/>
          <w:lang w:val="en-US"/>
        </w:rPr>
        <w:t>"https://drive.google.com/uc?export=download&amp;id=0B4y35FiV1wh7cENtOXlicTFaRUE"</w:t>
      </w:r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 xml:space="preserve"> </w:t>
      </w:r>
      <w:r w:rsidRPr="000337B8">
        <w:rPr>
          <w:rFonts w:ascii="Consolas" w:eastAsia="ＭＳ ゴシック" w:hAnsi="Consolas" w:cs="Consolas"/>
          <w:color w:val="666600"/>
          <w:sz w:val="20"/>
          <w:szCs w:val="20"/>
          <w:lang w:val="en-US"/>
        </w:rPr>
        <w:t>-</w:t>
      </w:r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>O mecab</w:t>
      </w:r>
      <w:r w:rsidRPr="000337B8">
        <w:rPr>
          <w:rFonts w:ascii="Consolas" w:eastAsia="ＭＳ ゴシック" w:hAnsi="Consolas" w:cs="Consolas"/>
          <w:color w:val="666600"/>
          <w:sz w:val="20"/>
          <w:szCs w:val="20"/>
          <w:lang w:val="en-US"/>
        </w:rPr>
        <w:t>-</w:t>
      </w:r>
      <w:r w:rsidRPr="000337B8">
        <w:rPr>
          <w:rFonts w:ascii="Consolas" w:eastAsia="ＭＳ ゴシック" w:hAnsi="Consolas" w:cs="Consolas"/>
          <w:color w:val="006666"/>
          <w:sz w:val="20"/>
          <w:szCs w:val="20"/>
          <w:lang w:val="en-US"/>
        </w:rPr>
        <w:t>0.996</w:t>
      </w:r>
      <w:r w:rsidRPr="000337B8">
        <w:rPr>
          <w:rFonts w:ascii="Consolas" w:eastAsia="ＭＳ ゴシック" w:hAnsi="Consolas" w:cs="Consolas"/>
          <w:color w:val="666600"/>
          <w:sz w:val="20"/>
          <w:szCs w:val="20"/>
          <w:lang w:val="en-US"/>
        </w:rPr>
        <w:t>.</w:t>
      </w:r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>tar</w:t>
      </w:r>
      <w:r w:rsidRPr="000337B8">
        <w:rPr>
          <w:rFonts w:ascii="Consolas" w:eastAsia="ＭＳ ゴシック" w:hAnsi="Consolas" w:cs="Consolas"/>
          <w:color w:val="666600"/>
          <w:sz w:val="20"/>
          <w:szCs w:val="20"/>
          <w:lang w:val="en-US"/>
        </w:rPr>
        <w:t>.</w:t>
      </w:r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>gz</w:t>
      </w:r>
    </w:p>
    <w:p w:rsidR="000337B8" w:rsidRPr="000337B8" w:rsidRDefault="000337B8" w:rsidP="000337B8">
      <w:pPr>
        <w:pBdr>
          <w:top w:val="single" w:sz="6" w:space="10" w:color="BDBDBD"/>
          <w:left w:val="single" w:sz="6" w:space="17" w:color="BDBDBD"/>
          <w:bottom w:val="single" w:sz="6" w:space="10" w:color="BDBDBD"/>
          <w:right w:val="single" w:sz="6" w:space="17" w:color="BDBDB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</w:pPr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 xml:space="preserve">tar </w:t>
      </w:r>
      <w:r w:rsidRPr="000337B8">
        <w:rPr>
          <w:rFonts w:ascii="Consolas" w:eastAsia="ＭＳ ゴシック" w:hAnsi="Consolas" w:cs="Consolas"/>
          <w:color w:val="666600"/>
          <w:sz w:val="20"/>
          <w:szCs w:val="20"/>
          <w:lang w:val="en-US"/>
        </w:rPr>
        <w:t>-</w:t>
      </w:r>
      <w:proofErr w:type="spellStart"/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>zxvf</w:t>
      </w:r>
      <w:proofErr w:type="spellEnd"/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 xml:space="preserve"> mecab</w:t>
      </w:r>
      <w:r w:rsidRPr="000337B8">
        <w:rPr>
          <w:rFonts w:ascii="Consolas" w:eastAsia="ＭＳ ゴシック" w:hAnsi="Consolas" w:cs="Consolas"/>
          <w:color w:val="666600"/>
          <w:sz w:val="20"/>
          <w:szCs w:val="20"/>
          <w:lang w:val="en-US"/>
        </w:rPr>
        <w:t>-</w:t>
      </w:r>
      <w:r w:rsidRPr="000337B8">
        <w:rPr>
          <w:rFonts w:ascii="Consolas" w:eastAsia="ＭＳ ゴシック" w:hAnsi="Consolas" w:cs="Consolas"/>
          <w:color w:val="006666"/>
          <w:sz w:val="20"/>
          <w:szCs w:val="20"/>
          <w:lang w:val="en-US"/>
        </w:rPr>
        <w:t>0.996</w:t>
      </w:r>
      <w:r w:rsidRPr="000337B8">
        <w:rPr>
          <w:rFonts w:ascii="Consolas" w:eastAsia="ＭＳ ゴシック" w:hAnsi="Consolas" w:cs="Consolas"/>
          <w:color w:val="666600"/>
          <w:sz w:val="20"/>
          <w:szCs w:val="20"/>
          <w:lang w:val="en-US"/>
        </w:rPr>
        <w:t>.</w:t>
      </w:r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>tar</w:t>
      </w:r>
      <w:r w:rsidRPr="000337B8">
        <w:rPr>
          <w:rFonts w:ascii="Consolas" w:eastAsia="ＭＳ ゴシック" w:hAnsi="Consolas" w:cs="Consolas"/>
          <w:color w:val="666600"/>
          <w:sz w:val="20"/>
          <w:szCs w:val="20"/>
          <w:lang w:val="en-US"/>
        </w:rPr>
        <w:t>.</w:t>
      </w:r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>gz</w:t>
      </w:r>
    </w:p>
    <w:p w:rsidR="000337B8" w:rsidRPr="000337B8" w:rsidRDefault="000337B8" w:rsidP="000337B8">
      <w:pPr>
        <w:pBdr>
          <w:top w:val="single" w:sz="6" w:space="10" w:color="BDBDBD"/>
          <w:left w:val="single" w:sz="6" w:space="17" w:color="BDBDBD"/>
          <w:bottom w:val="single" w:sz="6" w:space="10" w:color="BDBDBD"/>
          <w:right w:val="single" w:sz="6" w:space="17" w:color="BDBDB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</w:pPr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>cd mecab</w:t>
      </w:r>
      <w:r w:rsidRPr="000337B8">
        <w:rPr>
          <w:rFonts w:ascii="Consolas" w:eastAsia="ＭＳ ゴシック" w:hAnsi="Consolas" w:cs="Consolas"/>
          <w:color w:val="666600"/>
          <w:sz w:val="20"/>
          <w:szCs w:val="20"/>
          <w:lang w:val="en-US"/>
        </w:rPr>
        <w:t>-</w:t>
      </w:r>
      <w:r w:rsidRPr="000337B8">
        <w:rPr>
          <w:rFonts w:ascii="Consolas" w:eastAsia="ＭＳ ゴシック" w:hAnsi="Consolas" w:cs="Consolas"/>
          <w:color w:val="006666"/>
          <w:sz w:val="20"/>
          <w:szCs w:val="20"/>
          <w:lang w:val="en-US"/>
        </w:rPr>
        <w:t>0.996</w:t>
      </w:r>
      <w:r w:rsidRPr="000337B8">
        <w:rPr>
          <w:rFonts w:ascii="Consolas" w:eastAsia="ＭＳ ゴシック" w:hAnsi="Consolas" w:cs="Consolas"/>
          <w:color w:val="666600"/>
          <w:sz w:val="20"/>
          <w:szCs w:val="20"/>
          <w:lang w:val="en-US"/>
        </w:rPr>
        <w:t>/</w:t>
      </w:r>
    </w:p>
    <w:p w:rsidR="000337B8" w:rsidRPr="000337B8" w:rsidRDefault="000337B8" w:rsidP="000337B8">
      <w:pPr>
        <w:pBdr>
          <w:top w:val="single" w:sz="6" w:space="10" w:color="BDBDBD"/>
          <w:left w:val="single" w:sz="6" w:space="17" w:color="BDBDBD"/>
          <w:bottom w:val="single" w:sz="6" w:space="10" w:color="BDBDBD"/>
          <w:right w:val="single" w:sz="6" w:space="17" w:color="BDBDB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</w:pPr>
      <w:proofErr w:type="gramStart"/>
      <w:r w:rsidRPr="000337B8">
        <w:rPr>
          <w:rFonts w:ascii="Consolas" w:eastAsia="ＭＳ ゴシック" w:hAnsi="Consolas" w:cs="Consolas"/>
          <w:color w:val="666600"/>
          <w:sz w:val="20"/>
          <w:szCs w:val="20"/>
          <w:lang w:val="en-US"/>
        </w:rPr>
        <w:t>./</w:t>
      </w:r>
      <w:proofErr w:type="gramEnd"/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 xml:space="preserve">configure </w:t>
      </w:r>
      <w:r w:rsidRPr="000337B8">
        <w:rPr>
          <w:rFonts w:ascii="Consolas" w:eastAsia="ＭＳ ゴシック" w:hAnsi="Consolas" w:cs="Consolas"/>
          <w:color w:val="666600"/>
          <w:sz w:val="20"/>
          <w:szCs w:val="20"/>
          <w:lang w:val="en-US"/>
        </w:rPr>
        <w:t>--</w:t>
      </w:r>
      <w:r w:rsidRPr="000337B8">
        <w:rPr>
          <w:rFonts w:ascii="Consolas" w:eastAsia="ＭＳ ゴシック" w:hAnsi="Consolas" w:cs="Consolas"/>
          <w:color w:val="000088"/>
          <w:sz w:val="20"/>
          <w:szCs w:val="20"/>
          <w:lang w:val="en-US"/>
        </w:rPr>
        <w:t>with</w:t>
      </w:r>
      <w:r w:rsidRPr="000337B8">
        <w:rPr>
          <w:rFonts w:ascii="Consolas" w:eastAsia="ＭＳ ゴシック" w:hAnsi="Consolas" w:cs="Consolas"/>
          <w:color w:val="666600"/>
          <w:sz w:val="20"/>
          <w:szCs w:val="20"/>
          <w:lang w:val="en-US"/>
        </w:rPr>
        <w:t>-</w:t>
      </w:r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>charset</w:t>
      </w:r>
      <w:r w:rsidRPr="000337B8">
        <w:rPr>
          <w:rFonts w:ascii="Consolas" w:eastAsia="ＭＳ ゴシック" w:hAnsi="Consolas" w:cs="Consolas"/>
          <w:color w:val="666600"/>
          <w:sz w:val="20"/>
          <w:szCs w:val="20"/>
          <w:lang w:val="en-US"/>
        </w:rPr>
        <w:t>=</w:t>
      </w:r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>utf8</w:t>
      </w:r>
    </w:p>
    <w:p w:rsidR="000337B8" w:rsidRPr="000337B8" w:rsidRDefault="000337B8" w:rsidP="000337B8">
      <w:pPr>
        <w:pBdr>
          <w:top w:val="single" w:sz="6" w:space="10" w:color="BDBDBD"/>
          <w:left w:val="single" w:sz="6" w:space="17" w:color="BDBDBD"/>
          <w:bottom w:val="single" w:sz="6" w:space="10" w:color="BDBDBD"/>
          <w:right w:val="single" w:sz="6" w:space="17" w:color="BDBDB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</w:pPr>
      <w:proofErr w:type="spellStart"/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>sudo</w:t>
      </w:r>
      <w:proofErr w:type="spellEnd"/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 xml:space="preserve"> make</w:t>
      </w:r>
    </w:p>
    <w:p w:rsidR="000337B8" w:rsidRPr="000337B8" w:rsidRDefault="000337B8" w:rsidP="000337B8">
      <w:pPr>
        <w:pBdr>
          <w:top w:val="single" w:sz="6" w:space="10" w:color="BDBDBD"/>
          <w:left w:val="single" w:sz="6" w:space="17" w:color="BDBDBD"/>
          <w:bottom w:val="single" w:sz="6" w:space="10" w:color="BDBDBD"/>
          <w:right w:val="single" w:sz="6" w:space="17" w:color="BDBDB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</w:pPr>
      <w:proofErr w:type="spellStart"/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>sudo</w:t>
      </w:r>
      <w:proofErr w:type="spellEnd"/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 xml:space="preserve"> make install</w:t>
      </w:r>
    </w:p>
    <w:p w:rsidR="000337B8" w:rsidRPr="000337B8" w:rsidRDefault="000337B8" w:rsidP="000337B8">
      <w:pPr>
        <w:spacing w:after="0" w:line="240" w:lineRule="auto"/>
        <w:rPr>
          <w:rFonts w:ascii="ＭＳ Ｐゴシック" w:eastAsia="ＭＳ Ｐゴシック" w:hAnsi="ＭＳ Ｐゴシック" w:cs="ＭＳ Ｐゴシック"/>
          <w:color w:val="auto"/>
          <w:sz w:val="24"/>
          <w:szCs w:val="24"/>
          <w:lang w:val="en-US"/>
        </w:rPr>
      </w:pPr>
      <w:r w:rsidRPr="000337B8">
        <w:rPr>
          <w:rFonts w:ascii="Hiragino Sans" w:eastAsia="Hiragino Sans" w:hAnsi="Hiragino Sans" w:cs="ＭＳ Ｐゴシック" w:hint="eastAsia"/>
          <w:color w:val="222222"/>
          <w:sz w:val="20"/>
          <w:szCs w:val="20"/>
          <w:lang w:val="en-US"/>
        </w:rPr>
        <w:br/>
      </w:r>
    </w:p>
    <w:p w:rsidR="000337B8" w:rsidRPr="000337B8" w:rsidRDefault="000337B8" w:rsidP="000337B8">
      <w:pPr>
        <w:shd w:val="clear" w:color="auto" w:fill="FFFFFF"/>
        <w:spacing w:before="240" w:after="240" w:line="240" w:lineRule="auto"/>
        <w:outlineLvl w:val="2"/>
        <w:rPr>
          <w:rFonts w:ascii="Hiragino Sans" w:eastAsia="Hiragino Sans" w:hAnsi="Hiragino Sans" w:cs="ＭＳ Ｐゴシック"/>
          <w:b/>
          <w:bCs/>
          <w:color w:val="333333"/>
          <w:sz w:val="27"/>
          <w:szCs w:val="27"/>
          <w:lang w:val="en-US"/>
        </w:rPr>
      </w:pPr>
      <w:r w:rsidRPr="000337B8">
        <w:rPr>
          <w:rFonts w:ascii="Hiragino Sans" w:eastAsia="Hiragino Sans" w:hAnsi="Hiragino Sans" w:cs="ＭＳ Ｐゴシック" w:hint="eastAsia"/>
          <w:b/>
          <w:bCs/>
          <w:color w:val="333333"/>
          <w:sz w:val="27"/>
          <w:szCs w:val="27"/>
          <w:lang w:val="en-US"/>
        </w:rPr>
        <w:t>■IPA辞書を導入</w:t>
      </w:r>
    </w:p>
    <w:p w:rsidR="000337B8" w:rsidRPr="000337B8" w:rsidRDefault="000337B8" w:rsidP="000337B8">
      <w:pPr>
        <w:pBdr>
          <w:top w:val="single" w:sz="6" w:space="10" w:color="BDBDBD"/>
          <w:left w:val="single" w:sz="6" w:space="17" w:color="BDBDBD"/>
          <w:bottom w:val="single" w:sz="6" w:space="10" w:color="BDBDBD"/>
          <w:right w:val="single" w:sz="6" w:space="17" w:color="BDBDB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</w:pPr>
      <w:proofErr w:type="spellStart"/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>wget</w:t>
      </w:r>
      <w:proofErr w:type="spellEnd"/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 xml:space="preserve"> </w:t>
      </w:r>
      <w:r w:rsidRPr="000337B8">
        <w:rPr>
          <w:rFonts w:ascii="Consolas" w:eastAsia="ＭＳ ゴシック" w:hAnsi="Consolas" w:cs="Consolas"/>
          <w:color w:val="008800"/>
          <w:sz w:val="20"/>
          <w:szCs w:val="20"/>
          <w:lang w:val="en-US"/>
        </w:rPr>
        <w:t>"https://drive.google.com/uc?export=download&amp;id=0B4y35FiV1wh7MWVlSDBCSXZMTXM"</w:t>
      </w:r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 xml:space="preserve"> </w:t>
      </w:r>
      <w:r w:rsidRPr="000337B8">
        <w:rPr>
          <w:rFonts w:ascii="Consolas" w:eastAsia="ＭＳ ゴシック" w:hAnsi="Consolas" w:cs="Consolas"/>
          <w:color w:val="666600"/>
          <w:sz w:val="20"/>
          <w:szCs w:val="20"/>
          <w:lang w:val="en-US"/>
        </w:rPr>
        <w:t>-</w:t>
      </w:r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>O mecab</w:t>
      </w:r>
      <w:r w:rsidRPr="000337B8">
        <w:rPr>
          <w:rFonts w:ascii="Consolas" w:eastAsia="ＭＳ ゴシック" w:hAnsi="Consolas" w:cs="Consolas"/>
          <w:color w:val="666600"/>
          <w:sz w:val="20"/>
          <w:szCs w:val="20"/>
          <w:lang w:val="en-US"/>
        </w:rPr>
        <w:t>-</w:t>
      </w:r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>ipadic</w:t>
      </w:r>
      <w:r w:rsidRPr="000337B8">
        <w:rPr>
          <w:rFonts w:ascii="Consolas" w:eastAsia="ＭＳ ゴシック" w:hAnsi="Consolas" w:cs="Consolas"/>
          <w:color w:val="666600"/>
          <w:sz w:val="20"/>
          <w:szCs w:val="20"/>
          <w:lang w:val="en-US"/>
        </w:rPr>
        <w:t>-</w:t>
      </w:r>
      <w:r w:rsidRPr="000337B8">
        <w:rPr>
          <w:rFonts w:ascii="Consolas" w:eastAsia="ＭＳ ゴシック" w:hAnsi="Consolas" w:cs="Consolas"/>
          <w:color w:val="006666"/>
          <w:sz w:val="20"/>
          <w:szCs w:val="20"/>
          <w:lang w:val="en-US"/>
        </w:rPr>
        <w:t>2.7</w:t>
      </w:r>
      <w:r w:rsidRPr="000337B8">
        <w:rPr>
          <w:rFonts w:ascii="Consolas" w:eastAsia="ＭＳ ゴシック" w:hAnsi="Consolas" w:cs="Consolas"/>
          <w:color w:val="666600"/>
          <w:sz w:val="20"/>
          <w:szCs w:val="20"/>
          <w:lang w:val="en-US"/>
        </w:rPr>
        <w:t>.</w:t>
      </w:r>
      <w:r w:rsidRPr="000337B8">
        <w:rPr>
          <w:rFonts w:ascii="Consolas" w:eastAsia="ＭＳ ゴシック" w:hAnsi="Consolas" w:cs="Consolas"/>
          <w:color w:val="006666"/>
          <w:sz w:val="20"/>
          <w:szCs w:val="20"/>
          <w:lang w:val="en-US"/>
        </w:rPr>
        <w:t>0</w:t>
      </w:r>
      <w:r w:rsidRPr="000337B8">
        <w:rPr>
          <w:rFonts w:ascii="Consolas" w:eastAsia="ＭＳ ゴシック" w:hAnsi="Consolas" w:cs="Consolas"/>
          <w:color w:val="666600"/>
          <w:sz w:val="20"/>
          <w:szCs w:val="20"/>
          <w:lang w:val="en-US"/>
        </w:rPr>
        <w:t>-</w:t>
      </w:r>
      <w:r w:rsidRPr="000337B8">
        <w:rPr>
          <w:rFonts w:ascii="Consolas" w:eastAsia="ＭＳ ゴシック" w:hAnsi="Consolas" w:cs="Consolas"/>
          <w:color w:val="006666"/>
          <w:sz w:val="20"/>
          <w:szCs w:val="20"/>
          <w:lang w:val="en-US"/>
        </w:rPr>
        <w:t>20070801.tar</w:t>
      </w:r>
      <w:r w:rsidRPr="000337B8">
        <w:rPr>
          <w:rFonts w:ascii="Consolas" w:eastAsia="ＭＳ ゴシック" w:hAnsi="Consolas" w:cs="Consolas"/>
          <w:color w:val="666600"/>
          <w:sz w:val="20"/>
          <w:szCs w:val="20"/>
          <w:lang w:val="en-US"/>
        </w:rPr>
        <w:t>.</w:t>
      </w:r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>gz</w:t>
      </w:r>
    </w:p>
    <w:p w:rsidR="000337B8" w:rsidRPr="000337B8" w:rsidRDefault="000337B8" w:rsidP="000337B8">
      <w:pPr>
        <w:pBdr>
          <w:top w:val="single" w:sz="6" w:space="10" w:color="BDBDBD"/>
          <w:left w:val="single" w:sz="6" w:space="17" w:color="BDBDBD"/>
          <w:bottom w:val="single" w:sz="6" w:space="10" w:color="BDBDBD"/>
          <w:right w:val="single" w:sz="6" w:space="17" w:color="BDBDB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</w:pPr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 xml:space="preserve">tar </w:t>
      </w:r>
      <w:proofErr w:type="spellStart"/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>zxfv</w:t>
      </w:r>
      <w:proofErr w:type="spellEnd"/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 xml:space="preserve"> mecab</w:t>
      </w:r>
      <w:r w:rsidRPr="000337B8">
        <w:rPr>
          <w:rFonts w:ascii="Consolas" w:eastAsia="ＭＳ ゴシック" w:hAnsi="Consolas" w:cs="Consolas"/>
          <w:color w:val="666600"/>
          <w:sz w:val="20"/>
          <w:szCs w:val="20"/>
          <w:lang w:val="en-US"/>
        </w:rPr>
        <w:t>-</w:t>
      </w:r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>ipadic</w:t>
      </w:r>
      <w:r w:rsidRPr="000337B8">
        <w:rPr>
          <w:rFonts w:ascii="Consolas" w:eastAsia="ＭＳ ゴシック" w:hAnsi="Consolas" w:cs="Consolas"/>
          <w:color w:val="666600"/>
          <w:sz w:val="20"/>
          <w:szCs w:val="20"/>
          <w:lang w:val="en-US"/>
        </w:rPr>
        <w:t>-</w:t>
      </w:r>
      <w:r w:rsidRPr="000337B8">
        <w:rPr>
          <w:rFonts w:ascii="Consolas" w:eastAsia="ＭＳ ゴシック" w:hAnsi="Consolas" w:cs="Consolas"/>
          <w:color w:val="006666"/>
          <w:sz w:val="20"/>
          <w:szCs w:val="20"/>
          <w:lang w:val="en-US"/>
        </w:rPr>
        <w:t>2.7</w:t>
      </w:r>
      <w:r w:rsidRPr="000337B8">
        <w:rPr>
          <w:rFonts w:ascii="Consolas" w:eastAsia="ＭＳ ゴシック" w:hAnsi="Consolas" w:cs="Consolas"/>
          <w:color w:val="666600"/>
          <w:sz w:val="20"/>
          <w:szCs w:val="20"/>
          <w:lang w:val="en-US"/>
        </w:rPr>
        <w:t>.</w:t>
      </w:r>
      <w:r w:rsidRPr="000337B8">
        <w:rPr>
          <w:rFonts w:ascii="Consolas" w:eastAsia="ＭＳ ゴシック" w:hAnsi="Consolas" w:cs="Consolas"/>
          <w:color w:val="006666"/>
          <w:sz w:val="20"/>
          <w:szCs w:val="20"/>
          <w:lang w:val="en-US"/>
        </w:rPr>
        <w:t>0</w:t>
      </w:r>
      <w:r w:rsidRPr="000337B8">
        <w:rPr>
          <w:rFonts w:ascii="Consolas" w:eastAsia="ＭＳ ゴシック" w:hAnsi="Consolas" w:cs="Consolas"/>
          <w:color w:val="666600"/>
          <w:sz w:val="20"/>
          <w:szCs w:val="20"/>
          <w:lang w:val="en-US"/>
        </w:rPr>
        <w:t>-</w:t>
      </w:r>
      <w:r w:rsidRPr="000337B8">
        <w:rPr>
          <w:rFonts w:ascii="Consolas" w:eastAsia="ＭＳ ゴシック" w:hAnsi="Consolas" w:cs="Consolas"/>
          <w:color w:val="006666"/>
          <w:sz w:val="20"/>
          <w:szCs w:val="20"/>
          <w:lang w:val="en-US"/>
        </w:rPr>
        <w:t>20070801.tar</w:t>
      </w:r>
      <w:r w:rsidRPr="000337B8">
        <w:rPr>
          <w:rFonts w:ascii="Consolas" w:eastAsia="ＭＳ ゴシック" w:hAnsi="Consolas" w:cs="Consolas"/>
          <w:color w:val="666600"/>
          <w:sz w:val="20"/>
          <w:szCs w:val="20"/>
          <w:lang w:val="en-US"/>
        </w:rPr>
        <w:t>.</w:t>
      </w:r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>gz</w:t>
      </w:r>
    </w:p>
    <w:p w:rsidR="000337B8" w:rsidRPr="000337B8" w:rsidRDefault="000337B8" w:rsidP="000337B8">
      <w:pPr>
        <w:pBdr>
          <w:top w:val="single" w:sz="6" w:space="10" w:color="BDBDBD"/>
          <w:left w:val="single" w:sz="6" w:space="17" w:color="BDBDBD"/>
          <w:bottom w:val="single" w:sz="6" w:space="10" w:color="BDBDBD"/>
          <w:right w:val="single" w:sz="6" w:space="17" w:color="BDBDB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</w:pPr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>cd mecab</w:t>
      </w:r>
      <w:r w:rsidRPr="000337B8">
        <w:rPr>
          <w:rFonts w:ascii="Consolas" w:eastAsia="ＭＳ ゴシック" w:hAnsi="Consolas" w:cs="Consolas"/>
          <w:color w:val="666600"/>
          <w:sz w:val="20"/>
          <w:szCs w:val="20"/>
          <w:lang w:val="en-US"/>
        </w:rPr>
        <w:t>-</w:t>
      </w:r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>ipadic</w:t>
      </w:r>
      <w:r w:rsidRPr="000337B8">
        <w:rPr>
          <w:rFonts w:ascii="Consolas" w:eastAsia="ＭＳ ゴシック" w:hAnsi="Consolas" w:cs="Consolas"/>
          <w:color w:val="666600"/>
          <w:sz w:val="20"/>
          <w:szCs w:val="20"/>
          <w:lang w:val="en-US"/>
        </w:rPr>
        <w:t>-</w:t>
      </w:r>
      <w:r w:rsidRPr="000337B8">
        <w:rPr>
          <w:rFonts w:ascii="Consolas" w:eastAsia="ＭＳ ゴシック" w:hAnsi="Consolas" w:cs="Consolas"/>
          <w:color w:val="006666"/>
          <w:sz w:val="20"/>
          <w:szCs w:val="20"/>
          <w:lang w:val="en-US"/>
        </w:rPr>
        <w:t>2.7</w:t>
      </w:r>
      <w:r w:rsidRPr="000337B8">
        <w:rPr>
          <w:rFonts w:ascii="Consolas" w:eastAsia="ＭＳ ゴシック" w:hAnsi="Consolas" w:cs="Consolas"/>
          <w:color w:val="666600"/>
          <w:sz w:val="20"/>
          <w:szCs w:val="20"/>
          <w:lang w:val="en-US"/>
        </w:rPr>
        <w:t>.</w:t>
      </w:r>
      <w:r w:rsidRPr="000337B8">
        <w:rPr>
          <w:rFonts w:ascii="Consolas" w:eastAsia="ＭＳ ゴシック" w:hAnsi="Consolas" w:cs="Consolas"/>
          <w:color w:val="006666"/>
          <w:sz w:val="20"/>
          <w:szCs w:val="20"/>
          <w:lang w:val="en-US"/>
        </w:rPr>
        <w:t>0</w:t>
      </w:r>
      <w:r w:rsidRPr="000337B8">
        <w:rPr>
          <w:rFonts w:ascii="Consolas" w:eastAsia="ＭＳ ゴシック" w:hAnsi="Consolas" w:cs="Consolas"/>
          <w:color w:val="666600"/>
          <w:sz w:val="20"/>
          <w:szCs w:val="20"/>
          <w:lang w:val="en-US"/>
        </w:rPr>
        <w:t>-</w:t>
      </w:r>
      <w:r w:rsidRPr="000337B8">
        <w:rPr>
          <w:rFonts w:ascii="Consolas" w:eastAsia="ＭＳ ゴシック" w:hAnsi="Consolas" w:cs="Consolas"/>
          <w:color w:val="006666"/>
          <w:sz w:val="20"/>
          <w:szCs w:val="20"/>
          <w:lang w:val="en-US"/>
        </w:rPr>
        <w:t>20070801</w:t>
      </w:r>
    </w:p>
    <w:p w:rsidR="000337B8" w:rsidRPr="000337B8" w:rsidRDefault="000337B8" w:rsidP="000337B8">
      <w:pPr>
        <w:pBdr>
          <w:top w:val="single" w:sz="6" w:space="10" w:color="BDBDBD"/>
          <w:left w:val="single" w:sz="6" w:space="17" w:color="BDBDBD"/>
          <w:bottom w:val="single" w:sz="6" w:space="10" w:color="BDBDBD"/>
          <w:right w:val="single" w:sz="6" w:space="17" w:color="BDBDB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</w:pPr>
      <w:proofErr w:type="gramStart"/>
      <w:r w:rsidRPr="000337B8">
        <w:rPr>
          <w:rFonts w:ascii="Consolas" w:eastAsia="ＭＳ ゴシック" w:hAnsi="Consolas" w:cs="Consolas"/>
          <w:color w:val="666600"/>
          <w:sz w:val="20"/>
          <w:szCs w:val="20"/>
          <w:lang w:val="en-US"/>
        </w:rPr>
        <w:t>./</w:t>
      </w:r>
      <w:proofErr w:type="gramEnd"/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 xml:space="preserve">configure </w:t>
      </w:r>
      <w:r w:rsidRPr="000337B8">
        <w:rPr>
          <w:rFonts w:ascii="Consolas" w:eastAsia="ＭＳ ゴシック" w:hAnsi="Consolas" w:cs="Consolas"/>
          <w:color w:val="666600"/>
          <w:sz w:val="20"/>
          <w:szCs w:val="20"/>
          <w:lang w:val="en-US"/>
        </w:rPr>
        <w:t>--</w:t>
      </w:r>
      <w:r w:rsidRPr="000337B8">
        <w:rPr>
          <w:rFonts w:ascii="Consolas" w:eastAsia="ＭＳ ゴシック" w:hAnsi="Consolas" w:cs="Consolas"/>
          <w:color w:val="000088"/>
          <w:sz w:val="20"/>
          <w:szCs w:val="20"/>
          <w:lang w:val="en-US"/>
        </w:rPr>
        <w:t>with</w:t>
      </w:r>
      <w:r w:rsidRPr="000337B8">
        <w:rPr>
          <w:rFonts w:ascii="Consolas" w:eastAsia="ＭＳ ゴシック" w:hAnsi="Consolas" w:cs="Consolas"/>
          <w:color w:val="666600"/>
          <w:sz w:val="20"/>
          <w:szCs w:val="20"/>
          <w:lang w:val="en-US"/>
        </w:rPr>
        <w:t>-</w:t>
      </w:r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>charset</w:t>
      </w:r>
      <w:r w:rsidRPr="000337B8">
        <w:rPr>
          <w:rFonts w:ascii="Consolas" w:eastAsia="ＭＳ ゴシック" w:hAnsi="Consolas" w:cs="Consolas"/>
          <w:color w:val="666600"/>
          <w:sz w:val="20"/>
          <w:szCs w:val="20"/>
          <w:lang w:val="en-US"/>
        </w:rPr>
        <w:t>=</w:t>
      </w:r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>utf8</w:t>
      </w:r>
    </w:p>
    <w:p w:rsidR="000337B8" w:rsidRPr="000337B8" w:rsidRDefault="000337B8" w:rsidP="000337B8">
      <w:pPr>
        <w:pBdr>
          <w:top w:val="single" w:sz="6" w:space="10" w:color="BDBDBD"/>
          <w:left w:val="single" w:sz="6" w:space="17" w:color="BDBDBD"/>
          <w:bottom w:val="single" w:sz="6" w:space="10" w:color="BDBDBD"/>
          <w:right w:val="single" w:sz="6" w:space="17" w:color="BDBDB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</w:pPr>
      <w:proofErr w:type="spellStart"/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>sudo</w:t>
      </w:r>
      <w:proofErr w:type="spellEnd"/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 xml:space="preserve"> make</w:t>
      </w:r>
    </w:p>
    <w:p w:rsidR="000337B8" w:rsidRPr="000337B8" w:rsidRDefault="000337B8" w:rsidP="000337B8">
      <w:pPr>
        <w:pBdr>
          <w:top w:val="single" w:sz="6" w:space="10" w:color="BDBDBD"/>
          <w:left w:val="single" w:sz="6" w:space="17" w:color="BDBDBD"/>
          <w:bottom w:val="single" w:sz="6" w:space="10" w:color="BDBDBD"/>
          <w:right w:val="single" w:sz="6" w:space="17" w:color="BDBDB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</w:pPr>
      <w:proofErr w:type="spellStart"/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>sudo</w:t>
      </w:r>
      <w:proofErr w:type="spellEnd"/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 xml:space="preserve"> make install</w:t>
      </w:r>
    </w:p>
    <w:p w:rsidR="000337B8" w:rsidRPr="000337B8" w:rsidRDefault="000337B8" w:rsidP="000337B8">
      <w:pPr>
        <w:spacing w:after="0" w:line="240" w:lineRule="auto"/>
        <w:rPr>
          <w:rFonts w:ascii="ＭＳ Ｐゴシック" w:eastAsia="ＭＳ Ｐゴシック" w:hAnsi="ＭＳ Ｐゴシック" w:cs="ＭＳ Ｐゴシック"/>
          <w:color w:val="auto"/>
          <w:sz w:val="24"/>
          <w:szCs w:val="24"/>
          <w:lang w:val="en-US"/>
        </w:rPr>
      </w:pPr>
      <w:r w:rsidRPr="000337B8">
        <w:rPr>
          <w:rFonts w:ascii="Hiragino Sans" w:eastAsia="Hiragino Sans" w:hAnsi="Hiragino Sans" w:cs="ＭＳ Ｐゴシック" w:hint="eastAsia"/>
          <w:color w:val="222222"/>
          <w:sz w:val="20"/>
          <w:szCs w:val="20"/>
          <w:lang w:val="en-US"/>
        </w:rPr>
        <w:br/>
      </w:r>
      <w:r w:rsidRPr="000337B8">
        <w:rPr>
          <w:rFonts w:ascii="Hiragino Sans" w:eastAsia="Hiragino Sans" w:hAnsi="Hiragino Sans" w:cs="ＭＳ Ｐゴシック" w:hint="eastAsia"/>
          <w:color w:val="222222"/>
          <w:sz w:val="20"/>
          <w:szCs w:val="20"/>
          <w:lang w:val="en-US"/>
        </w:rPr>
        <w:br/>
      </w:r>
    </w:p>
    <w:p w:rsidR="000337B8" w:rsidRPr="000337B8" w:rsidRDefault="000337B8" w:rsidP="000337B8">
      <w:pPr>
        <w:shd w:val="clear" w:color="auto" w:fill="FFFFFF"/>
        <w:spacing w:before="240" w:after="240" w:line="240" w:lineRule="auto"/>
        <w:outlineLvl w:val="2"/>
        <w:rPr>
          <w:rFonts w:ascii="Hiragino Sans" w:eastAsia="Hiragino Sans" w:hAnsi="Hiragino Sans" w:cs="ＭＳ Ｐゴシック"/>
          <w:b/>
          <w:bCs/>
          <w:color w:val="333333"/>
          <w:sz w:val="27"/>
          <w:szCs w:val="27"/>
          <w:lang w:val="en-US"/>
        </w:rPr>
      </w:pPr>
      <w:r w:rsidRPr="000337B8">
        <w:rPr>
          <w:rFonts w:ascii="Hiragino Sans" w:eastAsia="Hiragino Sans" w:hAnsi="Hiragino Sans" w:cs="ＭＳ Ｐゴシック" w:hint="eastAsia"/>
          <w:b/>
          <w:bCs/>
          <w:color w:val="333333"/>
          <w:sz w:val="27"/>
          <w:szCs w:val="27"/>
          <w:lang w:val="en-US"/>
        </w:rPr>
        <w:t>■php-</w:t>
      </w:r>
      <w:proofErr w:type="spellStart"/>
      <w:r w:rsidRPr="000337B8">
        <w:rPr>
          <w:rFonts w:ascii="Hiragino Sans" w:eastAsia="Hiragino Sans" w:hAnsi="Hiragino Sans" w:cs="ＭＳ Ｐゴシック" w:hint="eastAsia"/>
          <w:b/>
          <w:bCs/>
          <w:color w:val="333333"/>
          <w:sz w:val="27"/>
          <w:szCs w:val="27"/>
          <w:lang w:val="en-US"/>
        </w:rPr>
        <w:t>macab</w:t>
      </w:r>
      <w:proofErr w:type="spellEnd"/>
      <w:r w:rsidRPr="000337B8">
        <w:rPr>
          <w:rFonts w:ascii="Hiragino Sans" w:eastAsia="Hiragino Sans" w:hAnsi="Hiragino Sans" w:cs="ＭＳ Ｐゴシック" w:hint="eastAsia"/>
          <w:b/>
          <w:bCs/>
          <w:color w:val="333333"/>
          <w:sz w:val="27"/>
          <w:szCs w:val="27"/>
          <w:lang w:val="en-US"/>
        </w:rPr>
        <w:t>をインストール</w:t>
      </w:r>
    </w:p>
    <w:p w:rsidR="000337B8" w:rsidRPr="000337B8" w:rsidRDefault="000337B8" w:rsidP="000337B8">
      <w:pPr>
        <w:pBdr>
          <w:top w:val="single" w:sz="6" w:space="10" w:color="BDBDBD"/>
          <w:left w:val="single" w:sz="6" w:space="17" w:color="BDBDBD"/>
          <w:bottom w:val="single" w:sz="6" w:space="10" w:color="BDBDBD"/>
          <w:right w:val="single" w:sz="6" w:space="17" w:color="BDBDB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</w:pPr>
      <w:proofErr w:type="spellStart"/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>sudo</w:t>
      </w:r>
      <w:proofErr w:type="spellEnd"/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 xml:space="preserve"> yum install git</w:t>
      </w:r>
    </w:p>
    <w:p w:rsidR="000337B8" w:rsidRPr="000337B8" w:rsidRDefault="000337B8" w:rsidP="000337B8">
      <w:pPr>
        <w:pBdr>
          <w:top w:val="single" w:sz="6" w:space="10" w:color="BDBDBD"/>
          <w:left w:val="single" w:sz="6" w:space="17" w:color="BDBDBD"/>
          <w:bottom w:val="single" w:sz="6" w:space="10" w:color="BDBDBD"/>
          <w:right w:val="single" w:sz="6" w:space="17" w:color="BDBDB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</w:pPr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>git clone https</w:t>
      </w:r>
      <w:r w:rsidRPr="000337B8">
        <w:rPr>
          <w:rFonts w:ascii="Consolas" w:eastAsia="ＭＳ ゴシック" w:hAnsi="Consolas" w:cs="Consolas"/>
          <w:color w:val="666600"/>
          <w:sz w:val="20"/>
          <w:szCs w:val="20"/>
          <w:lang w:val="en-US"/>
        </w:rPr>
        <w:t>:</w:t>
      </w:r>
      <w:r w:rsidRPr="000337B8">
        <w:rPr>
          <w:rFonts w:ascii="Consolas" w:eastAsia="ＭＳ ゴシック" w:hAnsi="Consolas" w:cs="Consolas"/>
          <w:color w:val="880000"/>
          <w:sz w:val="20"/>
          <w:szCs w:val="20"/>
          <w:lang w:val="en-US"/>
        </w:rPr>
        <w:t>//github.com/rsky/php-mecab.git</w:t>
      </w:r>
    </w:p>
    <w:p w:rsidR="000337B8" w:rsidRPr="000337B8" w:rsidRDefault="000337B8" w:rsidP="000337B8">
      <w:pPr>
        <w:pBdr>
          <w:top w:val="single" w:sz="6" w:space="10" w:color="BDBDBD"/>
          <w:left w:val="single" w:sz="6" w:space="17" w:color="BDBDBD"/>
          <w:bottom w:val="single" w:sz="6" w:space="10" w:color="BDBDBD"/>
          <w:right w:val="single" w:sz="6" w:space="17" w:color="BDBDB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</w:pPr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>cd php</w:t>
      </w:r>
      <w:r w:rsidRPr="000337B8">
        <w:rPr>
          <w:rFonts w:ascii="Consolas" w:eastAsia="ＭＳ ゴシック" w:hAnsi="Consolas" w:cs="Consolas"/>
          <w:color w:val="666600"/>
          <w:sz w:val="20"/>
          <w:szCs w:val="20"/>
          <w:lang w:val="en-US"/>
        </w:rPr>
        <w:t>-</w:t>
      </w:r>
      <w:proofErr w:type="spellStart"/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>mecab</w:t>
      </w:r>
      <w:proofErr w:type="spellEnd"/>
      <w:r w:rsidRPr="000337B8">
        <w:rPr>
          <w:rFonts w:ascii="Consolas" w:eastAsia="ＭＳ ゴシック" w:hAnsi="Consolas" w:cs="Consolas"/>
          <w:color w:val="666600"/>
          <w:sz w:val="20"/>
          <w:szCs w:val="20"/>
          <w:lang w:val="en-US"/>
        </w:rPr>
        <w:t>/</w:t>
      </w:r>
      <w:proofErr w:type="spellStart"/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>mecab</w:t>
      </w:r>
      <w:proofErr w:type="spellEnd"/>
      <w:r w:rsidRPr="000337B8">
        <w:rPr>
          <w:rFonts w:ascii="Consolas" w:eastAsia="ＭＳ ゴシック" w:hAnsi="Consolas" w:cs="Consolas"/>
          <w:color w:val="666600"/>
          <w:sz w:val="20"/>
          <w:szCs w:val="20"/>
          <w:lang w:val="en-US"/>
        </w:rPr>
        <w:t>/</w:t>
      </w:r>
    </w:p>
    <w:p w:rsidR="000337B8" w:rsidRPr="000337B8" w:rsidRDefault="000337B8" w:rsidP="000337B8">
      <w:pPr>
        <w:pBdr>
          <w:top w:val="single" w:sz="6" w:space="10" w:color="BDBDBD"/>
          <w:left w:val="single" w:sz="6" w:space="17" w:color="BDBDBD"/>
          <w:bottom w:val="single" w:sz="6" w:space="10" w:color="BDBDBD"/>
          <w:right w:val="single" w:sz="6" w:space="17" w:color="BDBDB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</w:pPr>
      <w:proofErr w:type="spellStart"/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>phpize</w:t>
      </w:r>
      <w:proofErr w:type="spellEnd"/>
    </w:p>
    <w:p w:rsidR="000337B8" w:rsidRPr="000337B8" w:rsidRDefault="000337B8" w:rsidP="000337B8">
      <w:pPr>
        <w:pBdr>
          <w:top w:val="single" w:sz="6" w:space="10" w:color="BDBDBD"/>
          <w:left w:val="single" w:sz="6" w:space="17" w:color="BDBDBD"/>
          <w:bottom w:val="single" w:sz="6" w:space="10" w:color="BDBDBD"/>
          <w:right w:val="single" w:sz="6" w:space="17" w:color="BDBDB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</w:pPr>
      <w:proofErr w:type="spellStart"/>
      <w:proofErr w:type="gramStart"/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>sudo</w:t>
      </w:r>
      <w:proofErr w:type="spellEnd"/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 xml:space="preserve"> </w:t>
      </w:r>
      <w:r w:rsidRPr="000337B8">
        <w:rPr>
          <w:rFonts w:ascii="Consolas" w:eastAsia="ＭＳ ゴシック" w:hAnsi="Consolas" w:cs="Consolas"/>
          <w:color w:val="666600"/>
          <w:sz w:val="20"/>
          <w:szCs w:val="20"/>
          <w:lang w:val="en-US"/>
        </w:rPr>
        <w:t>.</w:t>
      </w:r>
      <w:proofErr w:type="gramEnd"/>
      <w:r w:rsidRPr="000337B8">
        <w:rPr>
          <w:rFonts w:ascii="Consolas" w:eastAsia="ＭＳ ゴシック" w:hAnsi="Consolas" w:cs="Consolas"/>
          <w:color w:val="666600"/>
          <w:sz w:val="20"/>
          <w:szCs w:val="20"/>
          <w:lang w:val="en-US"/>
        </w:rPr>
        <w:t>/</w:t>
      </w:r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 xml:space="preserve">configure </w:t>
      </w:r>
      <w:r w:rsidRPr="000337B8">
        <w:rPr>
          <w:rFonts w:ascii="Consolas" w:eastAsia="ＭＳ ゴシック" w:hAnsi="Consolas" w:cs="Consolas"/>
          <w:color w:val="666600"/>
          <w:sz w:val="20"/>
          <w:szCs w:val="20"/>
          <w:lang w:val="en-US"/>
        </w:rPr>
        <w:t>--</w:t>
      </w:r>
      <w:r w:rsidRPr="000337B8">
        <w:rPr>
          <w:rFonts w:ascii="Consolas" w:eastAsia="ＭＳ ゴシック" w:hAnsi="Consolas" w:cs="Consolas"/>
          <w:color w:val="000088"/>
          <w:sz w:val="20"/>
          <w:szCs w:val="20"/>
          <w:lang w:val="en-US"/>
        </w:rPr>
        <w:t>with</w:t>
      </w:r>
      <w:r w:rsidRPr="000337B8">
        <w:rPr>
          <w:rFonts w:ascii="Consolas" w:eastAsia="ＭＳ ゴシック" w:hAnsi="Consolas" w:cs="Consolas"/>
          <w:color w:val="666600"/>
          <w:sz w:val="20"/>
          <w:szCs w:val="20"/>
          <w:lang w:val="en-US"/>
        </w:rPr>
        <w:t>-</w:t>
      </w:r>
      <w:proofErr w:type="spellStart"/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>mecab</w:t>
      </w:r>
      <w:proofErr w:type="spellEnd"/>
      <w:r w:rsidRPr="000337B8">
        <w:rPr>
          <w:rFonts w:ascii="Consolas" w:eastAsia="ＭＳ ゴシック" w:hAnsi="Consolas" w:cs="Consolas"/>
          <w:color w:val="666600"/>
          <w:sz w:val="20"/>
          <w:szCs w:val="20"/>
          <w:lang w:val="en-US"/>
        </w:rPr>
        <w:t>=</w:t>
      </w:r>
      <w:r w:rsidRPr="000337B8">
        <w:rPr>
          <w:rFonts w:ascii="Consolas" w:eastAsia="ＭＳ ゴシック" w:hAnsi="Consolas" w:cs="Consolas"/>
          <w:color w:val="008800"/>
          <w:sz w:val="20"/>
          <w:szCs w:val="20"/>
          <w:lang w:val="en-US"/>
        </w:rPr>
        <w:t>/home/</w:t>
      </w:r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>ec2</w:t>
      </w:r>
      <w:r w:rsidRPr="000337B8">
        <w:rPr>
          <w:rFonts w:ascii="Consolas" w:eastAsia="ＭＳ ゴシック" w:hAnsi="Consolas" w:cs="Consolas"/>
          <w:color w:val="666600"/>
          <w:sz w:val="20"/>
          <w:szCs w:val="20"/>
          <w:lang w:val="en-US"/>
        </w:rPr>
        <w:t>-</w:t>
      </w:r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>user</w:t>
      </w:r>
      <w:r w:rsidRPr="000337B8">
        <w:rPr>
          <w:rFonts w:ascii="Consolas" w:eastAsia="ＭＳ ゴシック" w:hAnsi="Consolas" w:cs="Consolas"/>
          <w:color w:val="666600"/>
          <w:sz w:val="20"/>
          <w:szCs w:val="20"/>
          <w:lang w:val="en-US"/>
        </w:rPr>
        <w:t>/</w:t>
      </w:r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>mecab</w:t>
      </w:r>
      <w:r w:rsidRPr="000337B8">
        <w:rPr>
          <w:rFonts w:ascii="Consolas" w:eastAsia="ＭＳ ゴシック" w:hAnsi="Consolas" w:cs="Consolas"/>
          <w:color w:val="666600"/>
          <w:sz w:val="20"/>
          <w:szCs w:val="20"/>
          <w:lang w:val="en-US"/>
        </w:rPr>
        <w:t>-</w:t>
      </w:r>
      <w:r w:rsidRPr="000337B8">
        <w:rPr>
          <w:rFonts w:ascii="Consolas" w:eastAsia="ＭＳ ゴシック" w:hAnsi="Consolas" w:cs="Consolas"/>
          <w:color w:val="006666"/>
          <w:sz w:val="20"/>
          <w:szCs w:val="20"/>
          <w:lang w:val="en-US"/>
        </w:rPr>
        <w:t>0.996</w:t>
      </w:r>
      <w:r w:rsidRPr="000337B8">
        <w:rPr>
          <w:rFonts w:ascii="Consolas" w:eastAsia="ＭＳ ゴシック" w:hAnsi="Consolas" w:cs="Consolas"/>
          <w:color w:val="666600"/>
          <w:sz w:val="20"/>
          <w:szCs w:val="20"/>
          <w:lang w:val="en-US"/>
        </w:rPr>
        <w:t>/</w:t>
      </w:r>
      <w:proofErr w:type="spellStart"/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>mecab</w:t>
      </w:r>
      <w:proofErr w:type="spellEnd"/>
      <w:r w:rsidRPr="000337B8">
        <w:rPr>
          <w:rFonts w:ascii="Consolas" w:eastAsia="ＭＳ ゴシック" w:hAnsi="Consolas" w:cs="Consolas"/>
          <w:color w:val="666600"/>
          <w:sz w:val="20"/>
          <w:szCs w:val="20"/>
          <w:lang w:val="en-US"/>
        </w:rPr>
        <w:t>-</w:t>
      </w:r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>config</w:t>
      </w:r>
    </w:p>
    <w:p w:rsidR="000337B8" w:rsidRPr="000337B8" w:rsidRDefault="000337B8" w:rsidP="000337B8">
      <w:pPr>
        <w:pBdr>
          <w:top w:val="single" w:sz="6" w:space="10" w:color="BDBDBD"/>
          <w:left w:val="single" w:sz="6" w:space="17" w:color="BDBDBD"/>
          <w:bottom w:val="single" w:sz="6" w:space="10" w:color="BDBDBD"/>
          <w:right w:val="single" w:sz="6" w:space="17" w:color="BDBDB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</w:pPr>
      <w:proofErr w:type="spellStart"/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>sudo</w:t>
      </w:r>
      <w:proofErr w:type="spellEnd"/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 xml:space="preserve"> make</w:t>
      </w:r>
    </w:p>
    <w:p w:rsidR="000337B8" w:rsidRPr="000337B8" w:rsidRDefault="000337B8" w:rsidP="000337B8">
      <w:pPr>
        <w:pBdr>
          <w:top w:val="single" w:sz="6" w:space="10" w:color="BDBDBD"/>
          <w:left w:val="single" w:sz="6" w:space="17" w:color="BDBDBD"/>
          <w:bottom w:val="single" w:sz="6" w:space="10" w:color="BDBDBD"/>
          <w:right w:val="single" w:sz="6" w:space="17" w:color="BDBDB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</w:pPr>
      <w:proofErr w:type="spellStart"/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lastRenderedPageBreak/>
        <w:t>sudo</w:t>
      </w:r>
      <w:proofErr w:type="spellEnd"/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 xml:space="preserve"> make test</w:t>
      </w:r>
    </w:p>
    <w:p w:rsidR="000337B8" w:rsidRPr="000337B8" w:rsidRDefault="000337B8" w:rsidP="000337B8">
      <w:pPr>
        <w:pBdr>
          <w:top w:val="single" w:sz="6" w:space="10" w:color="BDBDBD"/>
          <w:left w:val="single" w:sz="6" w:space="17" w:color="BDBDBD"/>
          <w:bottom w:val="single" w:sz="6" w:space="10" w:color="BDBDBD"/>
          <w:right w:val="single" w:sz="6" w:space="17" w:color="BDBDB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</w:pPr>
      <w:proofErr w:type="spellStart"/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>sudo</w:t>
      </w:r>
      <w:proofErr w:type="spellEnd"/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 xml:space="preserve"> make install</w:t>
      </w:r>
    </w:p>
    <w:p w:rsidR="000337B8" w:rsidRPr="000337B8" w:rsidRDefault="000337B8" w:rsidP="000337B8">
      <w:pPr>
        <w:spacing w:after="0" w:line="240" w:lineRule="auto"/>
        <w:rPr>
          <w:rFonts w:ascii="ＭＳ Ｐゴシック" w:eastAsia="ＭＳ Ｐゴシック" w:hAnsi="ＭＳ Ｐゴシック" w:cs="ＭＳ Ｐゴシック"/>
          <w:color w:val="auto"/>
          <w:sz w:val="24"/>
          <w:szCs w:val="24"/>
          <w:lang w:val="en-US"/>
        </w:rPr>
      </w:pPr>
      <w:r w:rsidRPr="000337B8">
        <w:rPr>
          <w:rFonts w:ascii="Hiragino Sans" w:eastAsia="Hiragino Sans" w:hAnsi="Hiragino Sans" w:cs="ＭＳ Ｐゴシック" w:hint="eastAsia"/>
          <w:color w:val="222222"/>
          <w:sz w:val="20"/>
          <w:szCs w:val="20"/>
          <w:lang w:val="en-US"/>
        </w:rPr>
        <w:br/>
      </w:r>
    </w:p>
    <w:p w:rsidR="000337B8" w:rsidRPr="000337B8" w:rsidRDefault="000337B8" w:rsidP="000337B8">
      <w:pPr>
        <w:shd w:val="clear" w:color="auto" w:fill="FFFFFF"/>
        <w:spacing w:before="336" w:after="336" w:line="240" w:lineRule="auto"/>
        <w:rPr>
          <w:rFonts w:ascii="Hiragino Sans" w:eastAsia="Hiragino Sans" w:hAnsi="Hiragino Sans" w:cs="ＭＳ Ｐゴシック"/>
          <w:color w:val="222222"/>
          <w:sz w:val="20"/>
          <w:szCs w:val="20"/>
          <w:lang w:val="en-US"/>
        </w:rPr>
      </w:pPr>
      <w:proofErr w:type="spellStart"/>
      <w:r w:rsidRPr="000337B8">
        <w:rPr>
          <w:rFonts w:ascii="Hiragino Sans" w:eastAsia="Hiragino Sans" w:hAnsi="Hiragino Sans" w:cs="ＭＳ Ｐゴシック" w:hint="eastAsia"/>
          <w:color w:val="222222"/>
          <w:sz w:val="20"/>
          <w:szCs w:val="20"/>
          <w:lang w:val="en-US"/>
        </w:rPr>
        <w:t>sudo</w:t>
      </w:r>
      <w:proofErr w:type="spellEnd"/>
      <w:r w:rsidRPr="000337B8">
        <w:rPr>
          <w:rFonts w:ascii="Hiragino Sans" w:eastAsia="Hiragino Sans" w:hAnsi="Hiragino Sans" w:cs="ＭＳ Ｐゴシック" w:hint="eastAsia"/>
          <w:color w:val="222222"/>
          <w:sz w:val="20"/>
          <w:szCs w:val="20"/>
          <w:lang w:val="en-US"/>
        </w:rPr>
        <w:t xml:space="preserve"> vim /</w:t>
      </w:r>
      <w:proofErr w:type="spellStart"/>
      <w:r w:rsidRPr="000337B8">
        <w:rPr>
          <w:rFonts w:ascii="Hiragino Sans" w:eastAsia="Hiragino Sans" w:hAnsi="Hiragino Sans" w:cs="ＭＳ Ｐゴシック" w:hint="eastAsia"/>
          <w:color w:val="222222"/>
          <w:sz w:val="20"/>
          <w:szCs w:val="20"/>
          <w:lang w:val="en-US"/>
        </w:rPr>
        <w:t>etc</w:t>
      </w:r>
      <w:proofErr w:type="spellEnd"/>
      <w:r w:rsidRPr="000337B8">
        <w:rPr>
          <w:rFonts w:ascii="Hiragino Sans" w:eastAsia="Hiragino Sans" w:hAnsi="Hiragino Sans" w:cs="ＭＳ Ｐゴシック" w:hint="eastAsia"/>
          <w:color w:val="222222"/>
          <w:sz w:val="20"/>
          <w:szCs w:val="20"/>
          <w:lang w:val="en-US"/>
        </w:rPr>
        <w:t>/</w:t>
      </w:r>
      <w:proofErr w:type="spellStart"/>
      <w:r w:rsidRPr="000337B8">
        <w:rPr>
          <w:rFonts w:ascii="Hiragino Sans" w:eastAsia="Hiragino Sans" w:hAnsi="Hiragino Sans" w:cs="ＭＳ Ｐゴシック" w:hint="eastAsia"/>
          <w:color w:val="222222"/>
          <w:sz w:val="20"/>
          <w:szCs w:val="20"/>
          <w:lang w:val="en-US"/>
        </w:rPr>
        <w:t>php.d</w:t>
      </w:r>
      <w:proofErr w:type="spellEnd"/>
      <w:r w:rsidRPr="000337B8">
        <w:rPr>
          <w:rFonts w:ascii="Hiragino Sans" w:eastAsia="Hiragino Sans" w:hAnsi="Hiragino Sans" w:cs="ＭＳ Ｐゴシック" w:hint="eastAsia"/>
          <w:color w:val="222222"/>
          <w:sz w:val="20"/>
          <w:szCs w:val="20"/>
          <w:lang w:val="en-US"/>
        </w:rPr>
        <w:t>/mecab.ini</w:t>
      </w:r>
    </w:p>
    <w:p w:rsidR="000337B8" w:rsidRPr="000337B8" w:rsidRDefault="000337B8" w:rsidP="000337B8">
      <w:pPr>
        <w:pBdr>
          <w:top w:val="single" w:sz="6" w:space="10" w:color="BDBDBD"/>
          <w:left w:val="single" w:sz="6" w:space="17" w:color="BDBDBD"/>
          <w:bottom w:val="single" w:sz="6" w:space="10" w:color="BDBDBD"/>
          <w:right w:val="single" w:sz="6" w:space="17" w:color="BDBDB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</w:pPr>
      <w:r w:rsidRPr="000337B8">
        <w:rPr>
          <w:rFonts w:ascii="Consolas" w:eastAsia="ＭＳ ゴシック" w:hAnsi="Consolas" w:cs="Consolas"/>
          <w:color w:val="880000"/>
          <w:sz w:val="20"/>
          <w:szCs w:val="20"/>
          <w:lang w:val="en-US"/>
        </w:rPr>
        <w:t xml:space="preserve"># </w:t>
      </w:r>
      <w:r w:rsidRPr="000337B8">
        <w:rPr>
          <w:rFonts w:ascii="Consolas" w:eastAsia="ＭＳ ゴシック" w:hAnsi="Consolas" w:cs="Consolas"/>
          <w:color w:val="880000"/>
          <w:sz w:val="20"/>
          <w:szCs w:val="20"/>
          <w:lang w:val="en-US"/>
        </w:rPr>
        <w:t>下記コードを記載</w:t>
      </w:r>
    </w:p>
    <w:p w:rsidR="000337B8" w:rsidRPr="000337B8" w:rsidRDefault="000337B8" w:rsidP="000337B8">
      <w:pPr>
        <w:pBdr>
          <w:top w:val="single" w:sz="6" w:space="10" w:color="BDBDBD"/>
          <w:left w:val="single" w:sz="6" w:space="17" w:color="BDBDBD"/>
          <w:bottom w:val="single" w:sz="6" w:space="10" w:color="BDBDBD"/>
          <w:right w:val="single" w:sz="6" w:space="17" w:color="BDBDB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</w:pPr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>extension</w:t>
      </w:r>
      <w:r w:rsidRPr="000337B8">
        <w:rPr>
          <w:rFonts w:ascii="Consolas" w:eastAsia="ＭＳ ゴシック" w:hAnsi="Consolas" w:cs="Consolas"/>
          <w:color w:val="666600"/>
          <w:sz w:val="20"/>
          <w:szCs w:val="20"/>
          <w:lang w:val="en-US"/>
        </w:rPr>
        <w:t>=</w:t>
      </w:r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>mecab</w:t>
      </w:r>
      <w:r w:rsidRPr="000337B8">
        <w:rPr>
          <w:rFonts w:ascii="Consolas" w:eastAsia="ＭＳ ゴシック" w:hAnsi="Consolas" w:cs="Consolas"/>
          <w:color w:val="666600"/>
          <w:sz w:val="20"/>
          <w:szCs w:val="20"/>
          <w:lang w:val="en-US"/>
        </w:rPr>
        <w:t>.</w:t>
      </w:r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>so</w:t>
      </w:r>
    </w:p>
    <w:p w:rsidR="000337B8" w:rsidRPr="000337B8" w:rsidRDefault="000337B8" w:rsidP="000337B8">
      <w:pPr>
        <w:spacing w:after="0" w:line="240" w:lineRule="auto"/>
        <w:rPr>
          <w:rFonts w:ascii="ＭＳ Ｐゴシック" w:eastAsia="ＭＳ Ｐゴシック" w:hAnsi="ＭＳ Ｐゴシック" w:cs="ＭＳ Ｐゴシック"/>
          <w:color w:val="auto"/>
          <w:sz w:val="24"/>
          <w:szCs w:val="24"/>
          <w:lang w:val="en-US"/>
        </w:rPr>
      </w:pPr>
      <w:r w:rsidRPr="000337B8">
        <w:rPr>
          <w:rFonts w:ascii="Hiragino Sans" w:eastAsia="Hiragino Sans" w:hAnsi="Hiragino Sans" w:cs="ＭＳ Ｐゴシック" w:hint="eastAsia"/>
          <w:color w:val="222222"/>
          <w:sz w:val="20"/>
          <w:szCs w:val="20"/>
          <w:lang w:val="en-US"/>
        </w:rPr>
        <w:br/>
      </w:r>
    </w:p>
    <w:p w:rsidR="000337B8" w:rsidRPr="000337B8" w:rsidRDefault="000337B8" w:rsidP="000337B8">
      <w:pPr>
        <w:shd w:val="clear" w:color="auto" w:fill="FFFFFF"/>
        <w:spacing w:before="336" w:after="336" w:line="240" w:lineRule="auto"/>
        <w:rPr>
          <w:rFonts w:ascii="Hiragino Sans" w:eastAsia="Hiragino Sans" w:hAnsi="Hiragino Sans" w:cs="ＭＳ Ｐゴシック"/>
          <w:color w:val="222222"/>
          <w:sz w:val="20"/>
          <w:szCs w:val="20"/>
          <w:lang w:val="en-US"/>
        </w:rPr>
      </w:pPr>
      <w:proofErr w:type="spellStart"/>
      <w:r w:rsidRPr="000337B8">
        <w:rPr>
          <w:rFonts w:ascii="Hiragino Sans" w:eastAsia="Hiragino Sans" w:hAnsi="Hiragino Sans" w:cs="ＭＳ Ｐゴシック" w:hint="eastAsia"/>
          <w:color w:val="222222"/>
          <w:sz w:val="20"/>
          <w:szCs w:val="20"/>
          <w:lang w:val="en-US"/>
        </w:rPr>
        <w:t>sudo</w:t>
      </w:r>
      <w:proofErr w:type="spellEnd"/>
      <w:r w:rsidRPr="000337B8">
        <w:rPr>
          <w:rFonts w:ascii="Hiragino Sans" w:eastAsia="Hiragino Sans" w:hAnsi="Hiragino Sans" w:cs="ＭＳ Ｐゴシック" w:hint="eastAsia"/>
          <w:color w:val="222222"/>
          <w:sz w:val="20"/>
          <w:szCs w:val="20"/>
          <w:lang w:val="en-US"/>
        </w:rPr>
        <w:t xml:space="preserve"> service httpd restart</w:t>
      </w:r>
    </w:p>
    <w:p w:rsidR="000337B8" w:rsidRPr="000337B8" w:rsidRDefault="000337B8" w:rsidP="000337B8">
      <w:pPr>
        <w:shd w:val="clear" w:color="auto" w:fill="FFFFFF"/>
        <w:spacing w:before="240" w:after="240" w:line="240" w:lineRule="auto"/>
        <w:outlineLvl w:val="2"/>
        <w:rPr>
          <w:rFonts w:ascii="Hiragino Sans" w:eastAsia="Hiragino Sans" w:hAnsi="Hiragino Sans" w:cs="ＭＳ Ｐゴシック"/>
          <w:b/>
          <w:bCs/>
          <w:color w:val="333333"/>
          <w:sz w:val="27"/>
          <w:szCs w:val="27"/>
          <w:lang w:val="en-US"/>
        </w:rPr>
      </w:pPr>
      <w:r w:rsidRPr="000337B8">
        <w:rPr>
          <w:rFonts w:ascii="Hiragino Sans" w:eastAsia="Hiragino Sans" w:hAnsi="Hiragino Sans" w:cs="ＭＳ Ｐゴシック" w:hint="eastAsia"/>
          <w:b/>
          <w:bCs/>
          <w:color w:val="333333"/>
          <w:sz w:val="27"/>
          <w:szCs w:val="27"/>
          <w:lang w:val="en-US"/>
        </w:rPr>
        <w:t>■php-</w:t>
      </w:r>
      <w:proofErr w:type="spellStart"/>
      <w:r w:rsidRPr="000337B8">
        <w:rPr>
          <w:rFonts w:ascii="Hiragino Sans" w:eastAsia="Hiragino Sans" w:hAnsi="Hiragino Sans" w:cs="ＭＳ Ｐゴシック" w:hint="eastAsia"/>
          <w:b/>
          <w:bCs/>
          <w:color w:val="333333"/>
          <w:sz w:val="27"/>
          <w:szCs w:val="27"/>
          <w:lang w:val="en-US"/>
        </w:rPr>
        <w:t>mecab</w:t>
      </w:r>
      <w:proofErr w:type="spellEnd"/>
      <w:r w:rsidRPr="000337B8">
        <w:rPr>
          <w:rFonts w:ascii="Hiragino Sans" w:eastAsia="Hiragino Sans" w:hAnsi="Hiragino Sans" w:cs="ＭＳ Ｐゴシック" w:hint="eastAsia"/>
          <w:b/>
          <w:bCs/>
          <w:color w:val="333333"/>
          <w:sz w:val="27"/>
          <w:szCs w:val="27"/>
          <w:lang w:val="en-US"/>
        </w:rPr>
        <w:t>テスト</w:t>
      </w:r>
    </w:p>
    <w:p w:rsidR="000337B8" w:rsidRPr="000337B8" w:rsidRDefault="000337B8" w:rsidP="000337B8">
      <w:pPr>
        <w:shd w:val="clear" w:color="auto" w:fill="FFFFFF"/>
        <w:spacing w:before="336" w:after="336" w:line="240" w:lineRule="auto"/>
        <w:rPr>
          <w:rFonts w:ascii="Hiragino Sans" w:eastAsia="Hiragino Sans" w:hAnsi="Hiragino Sans" w:cs="ＭＳ Ｐゴシック"/>
          <w:color w:val="222222"/>
          <w:sz w:val="20"/>
          <w:szCs w:val="20"/>
          <w:lang w:val="en-US"/>
        </w:rPr>
      </w:pPr>
      <w:r w:rsidRPr="000337B8">
        <w:rPr>
          <w:rFonts w:ascii="Hiragino Sans" w:eastAsia="Hiragino Sans" w:hAnsi="Hiragino Sans" w:cs="ＭＳ Ｐゴシック" w:hint="eastAsia"/>
          <w:color w:val="222222"/>
          <w:sz w:val="20"/>
          <w:szCs w:val="20"/>
          <w:lang w:val="en-US"/>
        </w:rPr>
        <w:t xml:space="preserve">vim </w:t>
      </w:r>
      <w:proofErr w:type="spellStart"/>
      <w:r w:rsidRPr="000337B8">
        <w:rPr>
          <w:rFonts w:ascii="Hiragino Sans" w:eastAsia="Hiragino Sans" w:hAnsi="Hiragino Sans" w:cs="ＭＳ Ｐゴシック" w:hint="eastAsia"/>
          <w:color w:val="222222"/>
          <w:sz w:val="20"/>
          <w:szCs w:val="20"/>
          <w:lang w:val="en-US"/>
        </w:rPr>
        <w:t>mecab_test.php</w:t>
      </w:r>
      <w:proofErr w:type="spellEnd"/>
    </w:p>
    <w:p w:rsidR="000337B8" w:rsidRPr="000337B8" w:rsidRDefault="000337B8" w:rsidP="000337B8">
      <w:pPr>
        <w:pBdr>
          <w:top w:val="single" w:sz="6" w:space="10" w:color="BDBDBD"/>
          <w:left w:val="single" w:sz="6" w:space="17" w:color="BDBDBD"/>
          <w:bottom w:val="single" w:sz="6" w:space="10" w:color="BDBDBD"/>
          <w:right w:val="single" w:sz="6" w:space="17" w:color="BDBDB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</w:pPr>
      <w:r w:rsidRPr="000337B8">
        <w:rPr>
          <w:rFonts w:ascii="Consolas" w:eastAsia="ＭＳ ゴシック" w:hAnsi="Consolas" w:cs="Consolas"/>
          <w:color w:val="666600"/>
          <w:sz w:val="20"/>
          <w:szCs w:val="20"/>
          <w:lang w:val="en-US"/>
        </w:rPr>
        <w:t>&lt;?</w:t>
      </w:r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>php</w:t>
      </w:r>
    </w:p>
    <w:p w:rsidR="000337B8" w:rsidRPr="000337B8" w:rsidRDefault="000337B8" w:rsidP="000337B8">
      <w:pPr>
        <w:pBdr>
          <w:top w:val="single" w:sz="6" w:space="10" w:color="BDBDBD"/>
          <w:left w:val="single" w:sz="6" w:space="17" w:color="BDBDBD"/>
          <w:bottom w:val="single" w:sz="6" w:space="10" w:color="BDBDBD"/>
          <w:right w:val="single" w:sz="6" w:space="17" w:color="BDBDB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</w:pPr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 xml:space="preserve">$str </w:t>
      </w:r>
      <w:r w:rsidRPr="000337B8">
        <w:rPr>
          <w:rFonts w:ascii="Consolas" w:eastAsia="ＭＳ ゴシック" w:hAnsi="Consolas" w:cs="Consolas"/>
          <w:color w:val="666600"/>
          <w:sz w:val="20"/>
          <w:szCs w:val="20"/>
          <w:lang w:val="en-US"/>
        </w:rPr>
        <w:t>=</w:t>
      </w:r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 xml:space="preserve"> </w:t>
      </w:r>
      <w:r w:rsidRPr="000337B8">
        <w:rPr>
          <w:rFonts w:ascii="Consolas" w:eastAsia="ＭＳ ゴシック" w:hAnsi="Consolas" w:cs="Consolas"/>
          <w:color w:val="008800"/>
          <w:sz w:val="20"/>
          <w:szCs w:val="20"/>
          <w:lang w:val="en-US"/>
        </w:rPr>
        <w:t>'</w:t>
      </w:r>
      <w:proofErr w:type="gramStart"/>
      <w:r w:rsidRPr="000337B8">
        <w:rPr>
          <w:rFonts w:ascii="Consolas" w:eastAsia="ＭＳ ゴシック" w:hAnsi="Consolas" w:cs="Consolas"/>
          <w:color w:val="008800"/>
          <w:sz w:val="20"/>
          <w:szCs w:val="20"/>
          <w:lang w:val="en-US"/>
        </w:rPr>
        <w:t>すもももももももも</w:t>
      </w:r>
      <w:proofErr w:type="gramEnd"/>
      <w:r w:rsidRPr="000337B8">
        <w:rPr>
          <w:rFonts w:ascii="Consolas" w:eastAsia="ＭＳ ゴシック" w:hAnsi="Consolas" w:cs="Consolas"/>
          <w:color w:val="008800"/>
          <w:sz w:val="20"/>
          <w:szCs w:val="20"/>
          <w:lang w:val="en-US"/>
        </w:rPr>
        <w:t>のうち</w:t>
      </w:r>
      <w:r w:rsidRPr="000337B8">
        <w:rPr>
          <w:rFonts w:ascii="Consolas" w:eastAsia="ＭＳ ゴシック" w:hAnsi="Consolas" w:cs="Consolas"/>
          <w:color w:val="008800"/>
          <w:sz w:val="20"/>
          <w:szCs w:val="20"/>
          <w:lang w:val="en-US"/>
        </w:rPr>
        <w:t>'</w:t>
      </w:r>
      <w:r w:rsidRPr="000337B8">
        <w:rPr>
          <w:rFonts w:ascii="Consolas" w:eastAsia="ＭＳ ゴシック" w:hAnsi="Consolas" w:cs="Consolas"/>
          <w:color w:val="666600"/>
          <w:sz w:val="20"/>
          <w:szCs w:val="20"/>
          <w:lang w:val="en-US"/>
        </w:rPr>
        <w:t>;</w:t>
      </w:r>
    </w:p>
    <w:p w:rsidR="000337B8" w:rsidRPr="000337B8" w:rsidRDefault="000337B8" w:rsidP="000337B8">
      <w:pPr>
        <w:pBdr>
          <w:top w:val="single" w:sz="6" w:space="10" w:color="BDBDBD"/>
          <w:left w:val="single" w:sz="6" w:space="17" w:color="BDBDBD"/>
          <w:bottom w:val="single" w:sz="6" w:space="10" w:color="BDBDBD"/>
          <w:right w:val="single" w:sz="6" w:space="17" w:color="BDBDB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</w:pPr>
    </w:p>
    <w:p w:rsidR="000337B8" w:rsidRPr="000337B8" w:rsidRDefault="000337B8" w:rsidP="000337B8">
      <w:pPr>
        <w:pBdr>
          <w:top w:val="single" w:sz="6" w:space="10" w:color="BDBDBD"/>
          <w:left w:val="single" w:sz="6" w:space="17" w:color="BDBDBD"/>
          <w:bottom w:val="single" w:sz="6" w:space="10" w:color="BDBDBD"/>
          <w:right w:val="single" w:sz="6" w:space="17" w:color="BDBDB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</w:pPr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>$</w:t>
      </w:r>
      <w:proofErr w:type="spellStart"/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>mecab</w:t>
      </w:r>
      <w:proofErr w:type="spellEnd"/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 xml:space="preserve"> </w:t>
      </w:r>
      <w:r w:rsidRPr="000337B8">
        <w:rPr>
          <w:rFonts w:ascii="Consolas" w:eastAsia="ＭＳ ゴシック" w:hAnsi="Consolas" w:cs="Consolas"/>
          <w:color w:val="666600"/>
          <w:sz w:val="20"/>
          <w:szCs w:val="20"/>
          <w:lang w:val="en-US"/>
        </w:rPr>
        <w:t>=</w:t>
      </w:r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 xml:space="preserve"> </w:t>
      </w:r>
      <w:r w:rsidRPr="000337B8">
        <w:rPr>
          <w:rFonts w:ascii="Consolas" w:eastAsia="ＭＳ ゴシック" w:hAnsi="Consolas" w:cs="Consolas"/>
          <w:color w:val="000088"/>
          <w:sz w:val="20"/>
          <w:szCs w:val="20"/>
          <w:lang w:val="en-US"/>
        </w:rPr>
        <w:t>new</w:t>
      </w:r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 xml:space="preserve"> </w:t>
      </w:r>
      <w:proofErr w:type="gramStart"/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>\</w:t>
      </w:r>
      <w:proofErr w:type="spellStart"/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>Mecab</w:t>
      </w:r>
      <w:proofErr w:type="spellEnd"/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>\Tagger</w:t>
      </w:r>
      <w:r w:rsidRPr="000337B8">
        <w:rPr>
          <w:rFonts w:ascii="Consolas" w:eastAsia="ＭＳ ゴシック" w:hAnsi="Consolas" w:cs="Consolas"/>
          <w:color w:val="666600"/>
          <w:sz w:val="20"/>
          <w:szCs w:val="20"/>
          <w:lang w:val="en-US"/>
        </w:rPr>
        <w:t>(</w:t>
      </w:r>
      <w:proofErr w:type="gramEnd"/>
      <w:r w:rsidRPr="000337B8">
        <w:rPr>
          <w:rFonts w:ascii="Consolas" w:eastAsia="ＭＳ ゴシック" w:hAnsi="Consolas" w:cs="Consolas"/>
          <w:color w:val="666600"/>
          <w:sz w:val="20"/>
          <w:szCs w:val="20"/>
          <w:lang w:val="en-US"/>
        </w:rPr>
        <w:t>);</w:t>
      </w:r>
    </w:p>
    <w:p w:rsidR="000337B8" w:rsidRPr="000337B8" w:rsidRDefault="000337B8" w:rsidP="000337B8">
      <w:pPr>
        <w:pBdr>
          <w:top w:val="single" w:sz="6" w:space="10" w:color="BDBDBD"/>
          <w:left w:val="single" w:sz="6" w:space="17" w:color="BDBDBD"/>
          <w:bottom w:val="single" w:sz="6" w:space="10" w:color="BDBDBD"/>
          <w:right w:val="single" w:sz="6" w:space="17" w:color="BDBDB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</w:pPr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 xml:space="preserve">$nodes </w:t>
      </w:r>
      <w:r w:rsidRPr="000337B8">
        <w:rPr>
          <w:rFonts w:ascii="Consolas" w:eastAsia="ＭＳ ゴシック" w:hAnsi="Consolas" w:cs="Consolas"/>
          <w:color w:val="666600"/>
          <w:sz w:val="20"/>
          <w:szCs w:val="20"/>
          <w:lang w:val="en-US"/>
        </w:rPr>
        <w:t>=</w:t>
      </w:r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 xml:space="preserve"> $</w:t>
      </w:r>
      <w:proofErr w:type="spellStart"/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>mecab</w:t>
      </w:r>
      <w:proofErr w:type="spellEnd"/>
      <w:r w:rsidRPr="000337B8">
        <w:rPr>
          <w:rFonts w:ascii="Consolas" w:eastAsia="ＭＳ ゴシック" w:hAnsi="Consolas" w:cs="Consolas"/>
          <w:color w:val="666600"/>
          <w:sz w:val="20"/>
          <w:szCs w:val="20"/>
          <w:lang w:val="en-US"/>
        </w:rPr>
        <w:t>-&gt;</w:t>
      </w:r>
      <w:proofErr w:type="spellStart"/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>parseToNode</w:t>
      </w:r>
      <w:proofErr w:type="spellEnd"/>
      <w:r w:rsidRPr="000337B8">
        <w:rPr>
          <w:rFonts w:ascii="Consolas" w:eastAsia="ＭＳ ゴシック" w:hAnsi="Consolas" w:cs="Consolas"/>
          <w:color w:val="666600"/>
          <w:sz w:val="20"/>
          <w:szCs w:val="20"/>
          <w:lang w:val="en-US"/>
        </w:rPr>
        <w:t>(</w:t>
      </w:r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>$str</w:t>
      </w:r>
      <w:r w:rsidRPr="000337B8">
        <w:rPr>
          <w:rFonts w:ascii="Consolas" w:eastAsia="ＭＳ ゴシック" w:hAnsi="Consolas" w:cs="Consolas"/>
          <w:color w:val="666600"/>
          <w:sz w:val="20"/>
          <w:szCs w:val="20"/>
          <w:lang w:val="en-US"/>
        </w:rPr>
        <w:t>);</w:t>
      </w:r>
    </w:p>
    <w:p w:rsidR="000337B8" w:rsidRPr="000337B8" w:rsidRDefault="000337B8" w:rsidP="000337B8">
      <w:pPr>
        <w:pBdr>
          <w:top w:val="single" w:sz="6" w:space="10" w:color="BDBDBD"/>
          <w:left w:val="single" w:sz="6" w:space="17" w:color="BDBDBD"/>
          <w:bottom w:val="single" w:sz="6" w:space="10" w:color="BDBDBD"/>
          <w:right w:val="single" w:sz="6" w:space="17" w:color="BDBDB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</w:pPr>
      <w:r w:rsidRPr="000337B8">
        <w:rPr>
          <w:rFonts w:ascii="Consolas" w:eastAsia="ＭＳ ゴシック" w:hAnsi="Consolas" w:cs="Consolas"/>
          <w:color w:val="000088"/>
          <w:sz w:val="20"/>
          <w:szCs w:val="20"/>
          <w:lang w:val="en-US"/>
        </w:rPr>
        <w:t>foreach</w:t>
      </w:r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 xml:space="preserve"> </w:t>
      </w:r>
      <w:r w:rsidRPr="000337B8">
        <w:rPr>
          <w:rFonts w:ascii="Consolas" w:eastAsia="ＭＳ ゴシック" w:hAnsi="Consolas" w:cs="Consolas"/>
          <w:color w:val="666600"/>
          <w:sz w:val="20"/>
          <w:szCs w:val="20"/>
          <w:lang w:val="en-US"/>
        </w:rPr>
        <w:t>(</w:t>
      </w:r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 xml:space="preserve">$nodes </w:t>
      </w:r>
      <w:r w:rsidRPr="000337B8">
        <w:rPr>
          <w:rFonts w:ascii="Consolas" w:eastAsia="ＭＳ ゴシック" w:hAnsi="Consolas" w:cs="Consolas"/>
          <w:color w:val="000088"/>
          <w:sz w:val="20"/>
          <w:szCs w:val="20"/>
          <w:lang w:val="en-US"/>
        </w:rPr>
        <w:t>as</w:t>
      </w:r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 xml:space="preserve"> $n</w:t>
      </w:r>
      <w:r w:rsidRPr="000337B8">
        <w:rPr>
          <w:rFonts w:ascii="Consolas" w:eastAsia="ＭＳ ゴシック" w:hAnsi="Consolas" w:cs="Consolas"/>
          <w:color w:val="666600"/>
          <w:sz w:val="20"/>
          <w:szCs w:val="20"/>
          <w:lang w:val="en-US"/>
        </w:rPr>
        <w:t>)</w:t>
      </w:r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 xml:space="preserve"> </w:t>
      </w:r>
      <w:r w:rsidRPr="000337B8">
        <w:rPr>
          <w:rFonts w:ascii="Consolas" w:eastAsia="ＭＳ ゴシック" w:hAnsi="Consolas" w:cs="Consolas"/>
          <w:color w:val="666600"/>
          <w:sz w:val="20"/>
          <w:szCs w:val="20"/>
          <w:lang w:val="en-US"/>
        </w:rPr>
        <w:t>{</w:t>
      </w:r>
    </w:p>
    <w:p w:rsidR="000337B8" w:rsidRPr="000337B8" w:rsidRDefault="000337B8" w:rsidP="000337B8">
      <w:pPr>
        <w:pBdr>
          <w:top w:val="single" w:sz="6" w:space="10" w:color="BDBDBD"/>
          <w:left w:val="single" w:sz="6" w:space="17" w:color="BDBDBD"/>
          <w:bottom w:val="single" w:sz="6" w:space="10" w:color="BDBDBD"/>
          <w:right w:val="single" w:sz="6" w:space="17" w:color="BDBDB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</w:pPr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 xml:space="preserve">    $items </w:t>
      </w:r>
      <w:r w:rsidRPr="000337B8">
        <w:rPr>
          <w:rFonts w:ascii="Consolas" w:eastAsia="ＭＳ ゴシック" w:hAnsi="Consolas" w:cs="Consolas"/>
          <w:color w:val="666600"/>
          <w:sz w:val="20"/>
          <w:szCs w:val="20"/>
          <w:lang w:val="en-US"/>
        </w:rPr>
        <w:t>=</w:t>
      </w:r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 xml:space="preserve"> $n</w:t>
      </w:r>
      <w:r w:rsidRPr="000337B8">
        <w:rPr>
          <w:rFonts w:ascii="Consolas" w:eastAsia="ＭＳ ゴシック" w:hAnsi="Consolas" w:cs="Consolas"/>
          <w:color w:val="666600"/>
          <w:sz w:val="20"/>
          <w:szCs w:val="20"/>
          <w:lang w:val="en-US"/>
        </w:rPr>
        <w:t>-&gt;</w:t>
      </w:r>
      <w:proofErr w:type="spellStart"/>
      <w:proofErr w:type="gramStart"/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>getFeature</w:t>
      </w:r>
      <w:proofErr w:type="spellEnd"/>
      <w:r w:rsidRPr="000337B8">
        <w:rPr>
          <w:rFonts w:ascii="Consolas" w:eastAsia="ＭＳ ゴシック" w:hAnsi="Consolas" w:cs="Consolas"/>
          <w:color w:val="666600"/>
          <w:sz w:val="20"/>
          <w:szCs w:val="20"/>
          <w:lang w:val="en-US"/>
        </w:rPr>
        <w:t>(</w:t>
      </w:r>
      <w:proofErr w:type="gramEnd"/>
      <w:r w:rsidRPr="000337B8">
        <w:rPr>
          <w:rFonts w:ascii="Consolas" w:eastAsia="ＭＳ ゴシック" w:hAnsi="Consolas" w:cs="Consolas"/>
          <w:color w:val="666600"/>
          <w:sz w:val="20"/>
          <w:szCs w:val="20"/>
          <w:lang w:val="en-US"/>
        </w:rPr>
        <w:t>);</w:t>
      </w:r>
    </w:p>
    <w:p w:rsidR="000337B8" w:rsidRPr="000337B8" w:rsidRDefault="000337B8" w:rsidP="000337B8">
      <w:pPr>
        <w:pBdr>
          <w:top w:val="single" w:sz="6" w:space="10" w:color="BDBDBD"/>
          <w:left w:val="single" w:sz="6" w:space="17" w:color="BDBDBD"/>
          <w:bottom w:val="single" w:sz="6" w:space="10" w:color="BDBDBD"/>
          <w:right w:val="single" w:sz="6" w:space="17" w:color="BDBDB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</w:pPr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 xml:space="preserve">    echo $</w:t>
      </w:r>
      <w:proofErr w:type="gramStart"/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 xml:space="preserve">items </w:t>
      </w:r>
      <w:r w:rsidRPr="000337B8">
        <w:rPr>
          <w:rFonts w:ascii="Consolas" w:eastAsia="ＭＳ ゴシック" w:hAnsi="Consolas" w:cs="Consolas"/>
          <w:color w:val="666600"/>
          <w:sz w:val="20"/>
          <w:szCs w:val="20"/>
          <w:lang w:val="en-US"/>
        </w:rPr>
        <w:t>.</w:t>
      </w:r>
      <w:proofErr w:type="gramEnd"/>
      <w:r w:rsidRPr="000337B8"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  <w:t xml:space="preserve"> PHP_EOL</w:t>
      </w:r>
      <w:r w:rsidRPr="000337B8">
        <w:rPr>
          <w:rFonts w:ascii="Consolas" w:eastAsia="ＭＳ ゴシック" w:hAnsi="Consolas" w:cs="Consolas"/>
          <w:color w:val="666600"/>
          <w:sz w:val="20"/>
          <w:szCs w:val="20"/>
          <w:lang w:val="en-US"/>
        </w:rPr>
        <w:t>;</w:t>
      </w:r>
    </w:p>
    <w:p w:rsidR="000337B8" w:rsidRPr="000337B8" w:rsidRDefault="000337B8" w:rsidP="000337B8">
      <w:pPr>
        <w:pBdr>
          <w:top w:val="single" w:sz="6" w:space="10" w:color="BDBDBD"/>
          <w:left w:val="single" w:sz="6" w:space="17" w:color="BDBDBD"/>
          <w:bottom w:val="single" w:sz="6" w:space="10" w:color="BDBDBD"/>
          <w:right w:val="single" w:sz="6" w:space="17" w:color="BDBDB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ＭＳ ゴシック" w:hAnsi="Consolas" w:cs="Consolas"/>
          <w:color w:val="222222"/>
          <w:sz w:val="20"/>
          <w:szCs w:val="20"/>
          <w:lang w:val="en-US"/>
        </w:rPr>
      </w:pPr>
      <w:r w:rsidRPr="000337B8">
        <w:rPr>
          <w:rFonts w:ascii="Consolas" w:eastAsia="ＭＳ ゴシック" w:hAnsi="Consolas" w:cs="Consolas"/>
          <w:color w:val="666600"/>
          <w:sz w:val="20"/>
          <w:szCs w:val="20"/>
          <w:lang w:val="en-US"/>
        </w:rPr>
        <w:t>}</w:t>
      </w:r>
    </w:p>
    <w:p w:rsidR="000337B8" w:rsidRPr="000337B8" w:rsidRDefault="000337B8" w:rsidP="000337B8">
      <w:pPr>
        <w:spacing w:after="0" w:line="240" w:lineRule="auto"/>
        <w:rPr>
          <w:rFonts w:ascii="ＭＳ Ｐゴシック" w:eastAsia="ＭＳ Ｐゴシック" w:hAnsi="ＭＳ Ｐゴシック" w:cs="ＭＳ Ｐゴシック"/>
          <w:color w:val="auto"/>
          <w:sz w:val="24"/>
          <w:szCs w:val="24"/>
          <w:lang w:val="en-US"/>
        </w:rPr>
      </w:pPr>
      <w:r w:rsidRPr="000337B8">
        <w:rPr>
          <w:rFonts w:ascii="Hiragino Sans" w:eastAsia="Hiragino Sans" w:hAnsi="Hiragino Sans" w:cs="ＭＳ Ｐゴシック" w:hint="eastAsia"/>
          <w:color w:val="222222"/>
          <w:sz w:val="20"/>
          <w:szCs w:val="20"/>
          <w:lang w:val="en-US"/>
        </w:rPr>
        <w:br/>
      </w:r>
    </w:p>
    <w:p w:rsidR="000337B8" w:rsidRPr="000337B8" w:rsidRDefault="000337B8" w:rsidP="000337B8">
      <w:pPr>
        <w:shd w:val="clear" w:color="auto" w:fill="FFFFFF"/>
        <w:spacing w:before="336" w:after="336" w:line="240" w:lineRule="auto"/>
        <w:rPr>
          <w:rFonts w:ascii="Hiragino Sans" w:eastAsia="Hiragino Sans" w:hAnsi="Hiragino Sans" w:cs="ＭＳ Ｐゴシック"/>
          <w:color w:val="222222"/>
          <w:sz w:val="20"/>
          <w:szCs w:val="20"/>
          <w:lang w:val="en-US"/>
        </w:rPr>
      </w:pPr>
      <w:r w:rsidRPr="000337B8">
        <w:rPr>
          <w:rFonts w:ascii="Hiragino Sans" w:eastAsia="Hiragino Sans" w:hAnsi="Hiragino Sans" w:cs="ＭＳ Ｐゴシック" w:hint="eastAsia"/>
          <w:color w:val="222222"/>
          <w:sz w:val="20"/>
          <w:szCs w:val="20"/>
          <w:lang w:val="en-US"/>
        </w:rPr>
        <w:t xml:space="preserve">php </w:t>
      </w:r>
      <w:proofErr w:type="spellStart"/>
      <w:r w:rsidRPr="000337B8">
        <w:rPr>
          <w:rFonts w:ascii="Hiragino Sans" w:eastAsia="Hiragino Sans" w:hAnsi="Hiragino Sans" w:cs="ＭＳ Ｐゴシック" w:hint="eastAsia"/>
          <w:color w:val="222222"/>
          <w:sz w:val="20"/>
          <w:szCs w:val="20"/>
          <w:lang w:val="en-US"/>
        </w:rPr>
        <w:t>mecab_test.php</w:t>
      </w:r>
      <w:proofErr w:type="spellEnd"/>
    </w:p>
    <w:p w:rsidR="0024512A" w:rsidRPr="000337B8" w:rsidRDefault="0024512A" w:rsidP="000337B8">
      <w:pPr>
        <w:rPr>
          <w:lang w:val="en-US"/>
        </w:rPr>
      </w:pPr>
    </w:p>
    <w:sectPr w:rsidR="0024512A" w:rsidRPr="000337B8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01BE2" w:rsidRDefault="00801BE2">
      <w:r>
        <w:separator/>
      </w:r>
    </w:p>
    <w:p w:rsidR="00801BE2" w:rsidRDefault="00801BE2"/>
  </w:endnote>
  <w:endnote w:type="continuationSeparator" w:id="0">
    <w:p w:rsidR="00801BE2" w:rsidRDefault="00801BE2">
      <w:r>
        <w:continuationSeparator/>
      </w:r>
    </w:p>
    <w:p w:rsidR="00801BE2" w:rsidRDefault="00801B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メイリオ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Hiragino Sans">
    <w:altName w:val="游ゴシック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4512A" w:rsidRDefault="00251E5C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01BE2" w:rsidRDefault="00801BE2">
      <w:r>
        <w:separator/>
      </w:r>
    </w:p>
    <w:p w:rsidR="00801BE2" w:rsidRDefault="00801BE2"/>
  </w:footnote>
  <w:footnote w:type="continuationSeparator" w:id="0">
    <w:p w:rsidR="00801BE2" w:rsidRDefault="00801BE2">
      <w:r>
        <w:continuationSeparator/>
      </w:r>
    </w:p>
    <w:p w:rsidR="00801BE2" w:rsidRDefault="00801BE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9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7B8"/>
    <w:rsid w:val="000337B8"/>
    <w:rsid w:val="001F2B1D"/>
    <w:rsid w:val="0024512A"/>
    <w:rsid w:val="00251E5C"/>
    <w:rsid w:val="002C0ED9"/>
    <w:rsid w:val="003719D6"/>
    <w:rsid w:val="003B47B6"/>
    <w:rsid w:val="00801BE2"/>
    <w:rsid w:val="008654C5"/>
    <w:rsid w:val="00E0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E00170A"/>
  <w15:chartTrackingRefBased/>
  <w15:docId w15:val="{C257BD7A-3D99-C846-9F06-968C88F0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lang w:val="en-GB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見出し 1 (文字)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ヘッダー (文字)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フッター (文字)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表題 (文字)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題 (文字)"/>
    <w:basedOn w:val="a2"/>
    <w:link w:val="ac"/>
    <w:uiPriority w:val="11"/>
    <w:semiHidden/>
    <w:rPr>
      <w:rFonts w:eastAsiaTheme="minorEastAsia"/>
      <w:caps/>
      <w:sz w:val="40"/>
    </w:rPr>
  </w:style>
  <w:style w:type="character" w:styleId="21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e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見出し 2 (文字)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見出し 3 (文字)"/>
    <w:basedOn w:val="a2"/>
    <w:link w:val="3"/>
    <w:uiPriority w:val="9"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見出し 4 (文字)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見出し 5 (文字)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見出し 6 (文字)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見出し 7 (文字)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見出し 8 (文字)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見出し 9 (文字)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0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2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1">
    <w:name w:val="Strong"/>
    <w:basedOn w:val="a2"/>
    <w:uiPriority w:val="22"/>
    <w:semiHidden/>
    <w:unhideWhenUsed/>
    <w:qFormat/>
    <w:rPr>
      <w:b/>
      <w:bCs/>
    </w:rPr>
  </w:style>
  <w:style w:type="paragraph" w:styleId="af2">
    <w:name w:val="Quote"/>
    <w:basedOn w:val="a1"/>
    <w:next w:val="a1"/>
    <w:link w:val="af3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3">
    <w:name w:val="引用文 (文字)"/>
    <w:basedOn w:val="a2"/>
    <w:link w:val="af2"/>
    <w:uiPriority w:val="29"/>
    <w:semiHidden/>
    <w:rPr>
      <w:i/>
      <w:iCs/>
      <w:sz w:val="36"/>
    </w:rPr>
  </w:style>
  <w:style w:type="paragraph" w:styleId="23">
    <w:name w:val="Intense Quote"/>
    <w:basedOn w:val="a1"/>
    <w:next w:val="a1"/>
    <w:link w:val="24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24">
    <w:name w:val="引用文 2 (文字)"/>
    <w:basedOn w:val="a2"/>
    <w:link w:val="23"/>
    <w:uiPriority w:val="30"/>
    <w:semiHidden/>
    <w:rPr>
      <w:b/>
      <w:i/>
      <w:iCs/>
      <w:sz w:val="36"/>
    </w:rPr>
  </w:style>
  <w:style w:type="character" w:styleId="af4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5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6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7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HTML">
    <w:name w:val="HTML Preformatted"/>
    <w:basedOn w:val="a1"/>
    <w:link w:val="HTML0"/>
    <w:uiPriority w:val="99"/>
    <w:semiHidden/>
    <w:unhideWhenUsed/>
    <w:rsid w:val="000337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ＭＳ ゴシック" w:eastAsia="ＭＳ ゴシック" w:hAnsi="ＭＳ ゴシック" w:cs="ＭＳ ゴシック"/>
      <w:color w:val="auto"/>
      <w:sz w:val="24"/>
      <w:szCs w:val="24"/>
      <w:lang w:val="en-US"/>
    </w:rPr>
  </w:style>
  <w:style w:type="character" w:customStyle="1" w:styleId="HTML0">
    <w:name w:val="HTML 書式付き (文字)"/>
    <w:basedOn w:val="a2"/>
    <w:link w:val="HTML"/>
    <w:uiPriority w:val="99"/>
    <w:semiHidden/>
    <w:rsid w:val="000337B8"/>
    <w:rPr>
      <w:rFonts w:ascii="ＭＳ ゴシック" w:eastAsia="ＭＳ ゴシック" w:hAnsi="ＭＳ ゴシック" w:cs="ＭＳ ゴシック"/>
      <w:color w:val="auto"/>
      <w:sz w:val="24"/>
      <w:szCs w:val="24"/>
    </w:rPr>
  </w:style>
  <w:style w:type="character" w:customStyle="1" w:styleId="pln">
    <w:name w:val="pln"/>
    <w:basedOn w:val="a2"/>
    <w:rsid w:val="000337B8"/>
  </w:style>
  <w:style w:type="character" w:customStyle="1" w:styleId="pun">
    <w:name w:val="pun"/>
    <w:basedOn w:val="a2"/>
    <w:rsid w:val="000337B8"/>
  </w:style>
  <w:style w:type="character" w:customStyle="1" w:styleId="lit">
    <w:name w:val="lit"/>
    <w:basedOn w:val="a2"/>
    <w:rsid w:val="000337B8"/>
  </w:style>
  <w:style w:type="character" w:customStyle="1" w:styleId="str">
    <w:name w:val="str"/>
    <w:basedOn w:val="a2"/>
    <w:rsid w:val="000337B8"/>
  </w:style>
  <w:style w:type="character" w:customStyle="1" w:styleId="kwd">
    <w:name w:val="kwd"/>
    <w:basedOn w:val="a2"/>
    <w:rsid w:val="000337B8"/>
  </w:style>
  <w:style w:type="character" w:customStyle="1" w:styleId="com">
    <w:name w:val="com"/>
    <w:basedOn w:val="a2"/>
    <w:rsid w:val="000337B8"/>
  </w:style>
  <w:style w:type="paragraph" w:styleId="Web">
    <w:name w:val="Normal (Web)"/>
    <w:basedOn w:val="a1"/>
    <w:uiPriority w:val="99"/>
    <w:semiHidden/>
    <w:unhideWhenUsed/>
    <w:rsid w:val="000337B8"/>
    <w:pPr>
      <w:spacing w:before="100" w:beforeAutospacing="1" w:after="100" w:afterAutospacing="1" w:line="240" w:lineRule="auto"/>
    </w:pPr>
    <w:rPr>
      <w:rFonts w:ascii="ＭＳ Ｐゴシック" w:eastAsia="ＭＳ Ｐゴシック" w:hAnsi="ＭＳ Ｐゴシック" w:cs="ＭＳ Ｐゴシック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91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unnamanoda/Library/Containers/com.microsoft.Word/Data/Library/Application%20Support/Microsoft/Office/16.0/DTS/ja-JP%7b207394ED-0AA5-6040-AC09-08BD73D9BFDA%7d/%7b6B8E27DC-D0AD-6647-9BAA-D9D31093CA73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{6B8E27DC-D0AD-6647-9BAA-D9D31093CA73}tf10002086.dotx</Template>
  <TotalTime>2</TotalTime>
  <Pages>3</Pages>
  <Words>219</Words>
  <Characters>1252</Characters>
  <Application>Microsoft Office Word</Application>
  <DocSecurity>0</DocSecurity>
  <Lines>10</Lines>
  <Paragraphs>2</Paragraphs>
  <ScaleCrop>false</ScaleCrop>
  <HeadingPairs>
    <vt:vector size="6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&lt;Lorem Ipsum&gt;</vt:lpstr>
    </vt:vector>
  </TitlesOfParts>
  <Manager/>
  <Company/>
  <LinksUpToDate>false</LinksUpToDate>
  <CharactersWithSpaces>1469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Amazon Linux2へのHyperEstraierのインストール手順</dc:title>
  <dc:subject/>
  <dc:creator>Alfasado Inc.</dc:creator>
  <cp:keywords/>
  <dc:description/>
  <cp:lastModifiedBy>野田 純生</cp:lastModifiedBy>
  <cp:revision>4</cp:revision>
  <dcterms:created xsi:type="dcterms:W3CDTF">2019-11-12T01:17:00Z</dcterms:created>
  <dcterms:modified xsi:type="dcterms:W3CDTF">2020-10-25T07:47:00Z</dcterms:modified>
  <cp:category/>
</cp:coreProperties>
</file>